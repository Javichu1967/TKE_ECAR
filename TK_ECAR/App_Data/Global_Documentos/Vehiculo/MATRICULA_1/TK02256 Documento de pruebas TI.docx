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55" w:rsidRDefault="00750055" w:rsidP="00B957AC">
      <w:pPr>
        <w:pStyle w:val="Headline-blau"/>
        <w:rPr>
          <w:lang w:val="es-ES"/>
        </w:rPr>
      </w:pPr>
    </w:p>
    <w:p w:rsidR="00B957AC" w:rsidRPr="00F034E0" w:rsidRDefault="00F034E0" w:rsidP="00B957AC">
      <w:pPr>
        <w:pStyle w:val="Headline-blau"/>
        <w:rPr>
          <w:lang w:val="es-ES"/>
        </w:rPr>
      </w:pPr>
      <w:r w:rsidRPr="00F034E0">
        <w:rPr>
          <w:lang w:val="es-ES"/>
        </w:rPr>
        <w:t>Acta de Paso a Pruebas</w:t>
      </w:r>
    </w:p>
    <w:p w:rsidR="006D5DB6" w:rsidRPr="00F034E0" w:rsidRDefault="006D5DB6" w:rsidP="002217BD">
      <w:pPr>
        <w:pStyle w:val="Headline-Flietext-blau-kleinerAbstand"/>
        <w:rPr>
          <w:lang w:val="es-ES"/>
        </w:rPr>
      </w:pPr>
      <w:bookmarkStart w:id="0" w:name="_Toc453333538"/>
      <w:bookmarkStart w:id="1" w:name="_Toc453571960"/>
      <w:bookmarkStart w:id="2" w:name="_Toc453572160"/>
      <w:bookmarkStart w:id="3" w:name="_Toc455130186"/>
    </w:p>
    <w:p w:rsidR="00B957AC" w:rsidRDefault="00050757" w:rsidP="002217BD">
      <w:pPr>
        <w:pStyle w:val="Headline-Flietext-blau-kleinerAbstand"/>
        <w:rPr>
          <w:lang w:val="es-ES"/>
        </w:rPr>
      </w:pPr>
      <w:r>
        <w:rPr>
          <w:lang w:val="es-ES"/>
        </w:rPr>
        <w:t>Rev.1</w:t>
      </w:r>
      <w:r w:rsidR="00F034E0" w:rsidRPr="00F034E0">
        <w:rPr>
          <w:lang w:val="es-ES"/>
        </w:rPr>
        <w:t xml:space="preserve"> / </w:t>
      </w:r>
      <w:bookmarkEnd w:id="0"/>
      <w:bookmarkEnd w:id="1"/>
      <w:bookmarkEnd w:id="2"/>
      <w:bookmarkEnd w:id="3"/>
      <w:r w:rsidR="00DA4703">
        <w:rPr>
          <w:lang w:val="es-ES"/>
        </w:rPr>
        <w:t>20</w:t>
      </w:r>
      <w:r>
        <w:rPr>
          <w:lang w:val="es-ES"/>
        </w:rPr>
        <w:t>/0</w:t>
      </w:r>
      <w:r w:rsidR="007A5A86">
        <w:rPr>
          <w:lang w:val="es-ES"/>
        </w:rPr>
        <w:t>4</w:t>
      </w:r>
      <w:r>
        <w:rPr>
          <w:lang w:val="es-ES"/>
        </w:rPr>
        <w:t>/2017</w:t>
      </w:r>
    </w:p>
    <w:p w:rsidR="00F034E0" w:rsidRPr="00F034E0" w:rsidRDefault="007A5A86" w:rsidP="00F034E0">
      <w:pPr>
        <w:rPr>
          <w:color w:val="00A0F5" w:themeColor="accent1"/>
          <w:sz w:val="30"/>
          <w:lang w:val="es-ES"/>
        </w:rPr>
      </w:pPr>
      <w:r w:rsidRPr="007A5A86">
        <w:rPr>
          <w:color w:val="00A0F5" w:themeColor="accent1"/>
          <w:sz w:val="30"/>
          <w:lang w:val="es-ES"/>
        </w:rPr>
        <w:t>TK02256</w:t>
      </w:r>
      <w:r>
        <w:rPr>
          <w:color w:val="00A0F5" w:themeColor="accent1"/>
          <w:sz w:val="30"/>
          <w:lang w:val="es-ES"/>
        </w:rPr>
        <w:t xml:space="preserve"> </w:t>
      </w:r>
      <w:r w:rsidR="00DA4703">
        <w:rPr>
          <w:color w:val="00A0F5" w:themeColor="accent1"/>
          <w:sz w:val="30"/>
          <w:lang w:val="es-ES"/>
        </w:rPr>
        <w:t>Importación archivos Portugal</w:t>
      </w:r>
    </w:p>
    <w:p w:rsidR="00F034E0" w:rsidRPr="00E316C2" w:rsidRDefault="00050757" w:rsidP="00F034E0">
      <w:pPr>
        <w:rPr>
          <w:color w:val="00A0F5" w:themeColor="accent1"/>
          <w:sz w:val="24"/>
          <w:lang w:val="es-ES"/>
        </w:rPr>
      </w:pPr>
      <w:r w:rsidRPr="00E316C2">
        <w:rPr>
          <w:color w:val="00A0F5" w:themeColor="accent1"/>
          <w:sz w:val="24"/>
          <w:lang w:val="es-ES"/>
        </w:rPr>
        <w:t>Web / Office</w:t>
      </w:r>
    </w:p>
    <w:p w:rsidR="00F034E0" w:rsidRPr="00E316C2" w:rsidRDefault="00050757" w:rsidP="00F034E0">
      <w:pPr>
        <w:rPr>
          <w:color w:val="00A0F5" w:themeColor="accent1"/>
          <w:sz w:val="24"/>
          <w:lang w:val="es-ES"/>
        </w:rPr>
      </w:pPr>
      <w:r w:rsidRPr="00E316C2">
        <w:rPr>
          <w:color w:val="00A0F5" w:themeColor="accent1"/>
          <w:sz w:val="24"/>
          <w:lang w:val="es-ES"/>
        </w:rPr>
        <w:t>TKE España</w:t>
      </w:r>
    </w:p>
    <w:p w:rsidR="00F034E0" w:rsidRPr="00E316C2" w:rsidRDefault="00F034E0" w:rsidP="00F034E0">
      <w:pPr>
        <w:rPr>
          <w:color w:val="00A0F5" w:themeColor="accent1"/>
          <w:sz w:val="24"/>
          <w:lang w:val="es-ES"/>
        </w:rPr>
      </w:pPr>
    </w:p>
    <w:p w:rsidR="00F034E0" w:rsidRPr="00E316C2" w:rsidRDefault="00050757" w:rsidP="00F034E0">
      <w:pPr>
        <w:rPr>
          <w:color w:val="00A0F5" w:themeColor="accent1"/>
          <w:sz w:val="24"/>
          <w:lang w:val="es-ES"/>
        </w:rPr>
      </w:pPr>
      <w:r w:rsidRPr="00E316C2">
        <w:rPr>
          <w:color w:val="00A0F5" w:themeColor="accent1"/>
          <w:sz w:val="24"/>
          <w:lang w:val="es-ES"/>
        </w:rPr>
        <w:t>Javier Botas Antón</w:t>
      </w:r>
    </w:p>
    <w:p w:rsidR="00BE5CB3" w:rsidRPr="00E316C2" w:rsidRDefault="00BE5CB3" w:rsidP="00145F49">
      <w:pPr>
        <w:rPr>
          <w:lang w:val="es-ES"/>
        </w:rPr>
      </w:pPr>
    </w:p>
    <w:p w:rsidR="00B957AC" w:rsidRPr="00E316C2" w:rsidRDefault="00B957AC" w:rsidP="00145F49">
      <w:pPr>
        <w:rPr>
          <w:lang w:val="es-ES"/>
        </w:rPr>
      </w:pPr>
    </w:p>
    <w:p w:rsidR="005B0037" w:rsidRPr="00E316C2" w:rsidRDefault="005B0037" w:rsidP="00145F49">
      <w:pPr>
        <w:rPr>
          <w:lang w:val="es-ES"/>
        </w:rPr>
        <w:sectPr w:rsidR="005B0037" w:rsidRPr="00E316C2" w:rsidSect="00B446F3">
          <w:footerReference w:type="first" r:id="rId8"/>
          <w:pgSz w:w="12242" w:h="15842" w:code="1"/>
          <w:pgMar w:top="851" w:right="1060" w:bottom="1701" w:left="1814" w:header="510" w:footer="680" w:gutter="0"/>
          <w:cols w:space="708"/>
          <w:titlePg/>
          <w:docGrid w:linePitch="360"/>
        </w:sectPr>
      </w:pPr>
    </w:p>
    <w:p w:rsidR="005B0037" w:rsidRPr="00E316C2" w:rsidRDefault="005B0037" w:rsidP="00C503A5">
      <w:pPr>
        <w:rPr>
          <w:lang w:val="es-ES"/>
        </w:rPr>
      </w:pPr>
    </w:p>
    <w:p w:rsidR="005B0037" w:rsidRPr="00E316C2" w:rsidRDefault="005B0037" w:rsidP="005B0037">
      <w:pPr>
        <w:rPr>
          <w:lang w:val="es-ES"/>
        </w:rPr>
      </w:pPr>
    </w:p>
    <w:p w:rsidR="0050687C" w:rsidRPr="0071549F" w:rsidRDefault="0071549F" w:rsidP="00C761A5">
      <w:pPr>
        <w:rPr>
          <w:lang w:val="es-ES"/>
        </w:rPr>
      </w:pPr>
      <w:r w:rsidRPr="0071549F">
        <w:rPr>
          <w:color w:val="00A0F5" w:themeColor="accent1"/>
          <w:sz w:val="50"/>
          <w:lang w:val="es-ES"/>
        </w:rPr>
        <w:t>Índice</w:t>
      </w:r>
    </w:p>
    <w:p w:rsidR="00C761A5" w:rsidRPr="00750055" w:rsidRDefault="00C761A5" w:rsidP="00C761A5">
      <w:pPr>
        <w:rPr>
          <w:lang w:val="en-US"/>
        </w:rPr>
      </w:pPr>
    </w:p>
    <w:p w:rsidR="0050687C" w:rsidRPr="00750055" w:rsidRDefault="0050687C" w:rsidP="001541E1">
      <w:pPr>
        <w:pStyle w:val="TDC1"/>
        <w:rPr>
          <w:noProof w:val="0"/>
          <w:lang w:val="en-US"/>
        </w:rPr>
      </w:pPr>
    </w:p>
    <w:p w:rsidR="00550E9E" w:rsidRDefault="00100C40">
      <w:pPr>
        <w:pStyle w:val="TDC1"/>
        <w:rPr>
          <w:rFonts w:eastAsiaTheme="minorEastAsia"/>
          <w:color w:val="auto"/>
          <w:sz w:val="22"/>
          <w:lang w:val="es-ES" w:eastAsia="es-ES"/>
        </w:rPr>
      </w:pPr>
      <w:r w:rsidRPr="00F034E0">
        <w:rPr>
          <w:b/>
          <w:lang w:val="es-ES"/>
        </w:rPr>
        <w:fldChar w:fldCharType="begin"/>
      </w:r>
      <w:r w:rsidRPr="00F034E0">
        <w:rPr>
          <w:b/>
          <w:lang w:val="es-ES"/>
        </w:rPr>
        <w:instrText xml:space="preserve"> TOC \o "1-1" \h \z \t "Subline-blau;2;Headline-Fließtext-blau;1" </w:instrText>
      </w:r>
      <w:r w:rsidRPr="00F034E0">
        <w:rPr>
          <w:b/>
          <w:lang w:val="es-ES"/>
        </w:rPr>
        <w:fldChar w:fldCharType="separate"/>
      </w:r>
      <w:hyperlink w:anchor="_Toc465348318" w:history="1">
        <w:r w:rsidR="00550E9E" w:rsidRPr="00CF638F">
          <w:rPr>
            <w:rStyle w:val="Hipervnculo"/>
            <w:lang w:val="es-ES"/>
          </w:rPr>
          <w:t>Detalle de las pruebas realizadas</w:t>
        </w:r>
        <w:r w:rsidR="00550E9E">
          <w:rPr>
            <w:webHidden/>
          </w:rPr>
          <w:tab/>
        </w:r>
        <w:r w:rsidR="00550E9E">
          <w:rPr>
            <w:webHidden/>
          </w:rPr>
          <w:fldChar w:fldCharType="begin"/>
        </w:r>
        <w:r w:rsidR="00550E9E">
          <w:rPr>
            <w:webHidden/>
          </w:rPr>
          <w:instrText xml:space="preserve"> PAGEREF _Toc465348318 \h </w:instrText>
        </w:r>
        <w:r w:rsidR="00550E9E">
          <w:rPr>
            <w:webHidden/>
          </w:rPr>
        </w:r>
        <w:r w:rsidR="00550E9E">
          <w:rPr>
            <w:webHidden/>
          </w:rPr>
          <w:fldChar w:fldCharType="separate"/>
        </w:r>
        <w:r w:rsidR="00550E9E">
          <w:rPr>
            <w:webHidden/>
          </w:rPr>
          <w:t>3</w:t>
        </w:r>
        <w:r w:rsidR="00550E9E">
          <w:rPr>
            <w:webHidden/>
          </w:rPr>
          <w:fldChar w:fldCharType="end"/>
        </w:r>
      </w:hyperlink>
    </w:p>
    <w:p w:rsidR="00550E9E" w:rsidRDefault="00122376">
      <w:pPr>
        <w:pStyle w:val="TDC1"/>
        <w:rPr>
          <w:rFonts w:eastAsiaTheme="minorEastAsia"/>
          <w:color w:val="auto"/>
          <w:sz w:val="22"/>
          <w:lang w:val="es-ES" w:eastAsia="es-ES"/>
        </w:rPr>
      </w:pPr>
      <w:hyperlink w:anchor="_Toc465348319" w:history="1">
        <w:r w:rsidR="00550E9E" w:rsidRPr="00CF638F">
          <w:rPr>
            <w:rStyle w:val="Hipervnculo"/>
            <w:lang w:val="es-ES"/>
          </w:rPr>
          <w:t>Anexos</w:t>
        </w:r>
        <w:r w:rsidR="00550E9E">
          <w:rPr>
            <w:webHidden/>
          </w:rPr>
          <w:tab/>
        </w:r>
        <w:r w:rsidR="00550E9E">
          <w:rPr>
            <w:webHidden/>
          </w:rPr>
          <w:fldChar w:fldCharType="begin"/>
        </w:r>
        <w:r w:rsidR="00550E9E">
          <w:rPr>
            <w:webHidden/>
          </w:rPr>
          <w:instrText xml:space="preserve"> PAGEREF _Toc465348319 \h </w:instrText>
        </w:r>
        <w:r w:rsidR="00550E9E">
          <w:rPr>
            <w:webHidden/>
          </w:rPr>
        </w:r>
        <w:r w:rsidR="00550E9E">
          <w:rPr>
            <w:webHidden/>
          </w:rPr>
          <w:fldChar w:fldCharType="separate"/>
        </w:r>
        <w:r w:rsidR="00550E9E">
          <w:rPr>
            <w:webHidden/>
          </w:rPr>
          <w:t>3</w:t>
        </w:r>
        <w:r w:rsidR="00550E9E">
          <w:rPr>
            <w:webHidden/>
          </w:rPr>
          <w:fldChar w:fldCharType="end"/>
        </w:r>
      </w:hyperlink>
    </w:p>
    <w:p w:rsidR="0050687C" w:rsidRPr="00F034E0" w:rsidRDefault="00100C40" w:rsidP="0050687C">
      <w:pPr>
        <w:rPr>
          <w:b/>
          <w:lang w:val="es-ES"/>
        </w:rPr>
        <w:sectPr w:rsidR="0050687C" w:rsidRPr="00F034E0" w:rsidSect="00B446F3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1985" w:right="1060" w:bottom="1060" w:left="1814" w:header="964" w:footer="680" w:gutter="0"/>
          <w:cols w:space="708"/>
          <w:docGrid w:linePitch="360"/>
        </w:sectPr>
      </w:pPr>
      <w:r w:rsidRPr="00F034E0">
        <w:rPr>
          <w:b/>
          <w:color w:val="00A0F5" w:themeColor="accent1"/>
          <w:sz w:val="30"/>
          <w:lang w:val="es-ES"/>
        </w:rPr>
        <w:fldChar w:fldCharType="end"/>
      </w:r>
    </w:p>
    <w:p w:rsidR="009709AE" w:rsidRPr="00F034E0" w:rsidRDefault="00F034E0" w:rsidP="001541E1">
      <w:pPr>
        <w:pStyle w:val="Headline-Flietext-blau"/>
        <w:rPr>
          <w:lang w:val="es-ES"/>
        </w:rPr>
      </w:pPr>
      <w:bookmarkStart w:id="4" w:name="_Toc465348318"/>
      <w:r w:rsidRPr="00F034E0">
        <w:rPr>
          <w:lang w:val="es-ES"/>
        </w:rPr>
        <w:lastRenderedPageBreak/>
        <w:t>Detalle de las pruebas realizadas</w:t>
      </w:r>
      <w:bookmarkEnd w:id="4"/>
    </w:p>
    <w:p w:rsidR="00E316C2" w:rsidRPr="000E19A4" w:rsidRDefault="00E316C2" w:rsidP="00E316C2">
      <w:pPr>
        <w:jc w:val="both"/>
        <w:rPr>
          <w:lang w:val="es-ES"/>
        </w:rPr>
      </w:pPr>
      <w:bookmarkStart w:id="5" w:name="_Toc453333011"/>
      <w:r w:rsidRPr="000E19A4">
        <w:rPr>
          <w:lang w:val="es-ES"/>
        </w:rPr>
        <w:t>DESCRIPCIÓN DE LAS PRUEBAS REALIZADAS</w:t>
      </w:r>
    </w:p>
    <w:p w:rsidR="00E316C2" w:rsidRPr="000E19A4" w:rsidRDefault="00E316C2" w:rsidP="00E316C2">
      <w:pPr>
        <w:spacing w:after="160" w:line="259" w:lineRule="auto"/>
        <w:rPr>
          <w:lang w:val="es-ES"/>
        </w:rPr>
      </w:pPr>
    </w:p>
    <w:p w:rsidR="007A5A86" w:rsidRPr="000E19A4" w:rsidRDefault="00DA4703" w:rsidP="00550E9E">
      <w:pPr>
        <w:spacing w:after="160" w:line="259" w:lineRule="auto"/>
        <w:rPr>
          <w:lang w:val="es-ES"/>
        </w:rPr>
      </w:pPr>
      <w:r>
        <w:rPr>
          <w:lang w:val="es-ES"/>
        </w:rPr>
        <w:t>Se hace un seguimiento de los datos a importar y se comprueban desde la aplicación.</w:t>
      </w:r>
      <w:bookmarkStart w:id="6" w:name="_GoBack"/>
      <w:bookmarkEnd w:id="6"/>
    </w:p>
    <w:p w:rsidR="00550E9E" w:rsidRPr="000E19A4" w:rsidRDefault="00550E9E" w:rsidP="00550E9E">
      <w:pPr>
        <w:spacing w:after="160" w:line="259" w:lineRule="auto"/>
        <w:rPr>
          <w:lang w:val="es-ES"/>
        </w:rPr>
      </w:pPr>
    </w:p>
    <w:p w:rsidR="00A55EBE" w:rsidRPr="00550E9E" w:rsidRDefault="00F034E0" w:rsidP="00550E9E">
      <w:pPr>
        <w:pStyle w:val="Headline-Flietext-blau"/>
        <w:rPr>
          <w:lang w:val="es-ES"/>
        </w:rPr>
      </w:pPr>
      <w:bookmarkStart w:id="7" w:name="_Toc465348319"/>
      <w:r w:rsidRPr="00550E9E">
        <w:rPr>
          <w:lang w:val="es-ES"/>
        </w:rPr>
        <w:t>Anexos</w:t>
      </w:r>
      <w:bookmarkEnd w:id="5"/>
      <w:bookmarkEnd w:id="7"/>
    </w:p>
    <w:p w:rsidR="002B2F4C" w:rsidRPr="0071549F" w:rsidRDefault="00F034E0" w:rsidP="00F034E0">
      <w:pPr>
        <w:jc w:val="both"/>
        <w:rPr>
          <w:lang w:val="es-ES"/>
        </w:rPr>
      </w:pPr>
      <w:r w:rsidRPr="0071549F">
        <w:rPr>
          <w:lang w:val="es-ES"/>
        </w:rPr>
        <w:t>CONTENIDO ANEXO</w:t>
      </w:r>
    </w:p>
    <w:p w:rsidR="0034544D" w:rsidRPr="0071549F" w:rsidRDefault="0034544D" w:rsidP="00BE7433">
      <w:pPr>
        <w:spacing w:after="160" w:line="259" w:lineRule="auto"/>
        <w:rPr>
          <w:lang w:val="es-ES"/>
        </w:rPr>
      </w:pPr>
    </w:p>
    <w:p w:rsidR="0034544D" w:rsidRPr="0071549F" w:rsidRDefault="0034544D" w:rsidP="00BE7433">
      <w:pPr>
        <w:spacing w:after="160" w:line="259" w:lineRule="auto"/>
        <w:rPr>
          <w:lang w:val="es-ES"/>
        </w:rPr>
      </w:pPr>
    </w:p>
    <w:p w:rsidR="0034544D" w:rsidRPr="0071549F" w:rsidRDefault="0034544D" w:rsidP="00BE7433">
      <w:pPr>
        <w:spacing w:after="160" w:line="259" w:lineRule="auto"/>
        <w:rPr>
          <w:lang w:val="es-ES"/>
        </w:rPr>
      </w:pPr>
    </w:p>
    <w:p w:rsidR="0034544D" w:rsidRPr="0071549F" w:rsidRDefault="0034544D" w:rsidP="00BE7433">
      <w:pPr>
        <w:spacing w:after="160" w:line="259" w:lineRule="auto"/>
        <w:rPr>
          <w:lang w:val="es-ES"/>
        </w:rPr>
      </w:pPr>
    </w:p>
    <w:p w:rsidR="0034544D" w:rsidRPr="0071549F" w:rsidRDefault="0034544D" w:rsidP="00BE7433">
      <w:pPr>
        <w:spacing w:after="160" w:line="259" w:lineRule="auto"/>
        <w:rPr>
          <w:lang w:val="es-ES"/>
        </w:rPr>
      </w:pPr>
    </w:p>
    <w:p w:rsidR="00BC3828" w:rsidRPr="0071549F" w:rsidRDefault="00BC3828" w:rsidP="00BE7433">
      <w:pPr>
        <w:spacing w:after="160" w:line="259" w:lineRule="auto"/>
        <w:rPr>
          <w:lang w:val="es-ES"/>
        </w:rPr>
        <w:sectPr w:rsidR="00BC3828" w:rsidRPr="0071549F" w:rsidSect="00B446F3">
          <w:headerReference w:type="default" r:id="rId13"/>
          <w:footerReference w:type="default" r:id="rId14"/>
          <w:pgSz w:w="12242" w:h="15842" w:code="1"/>
          <w:pgMar w:top="1985" w:right="1060" w:bottom="1063" w:left="1814" w:header="964" w:footer="680" w:gutter="0"/>
          <w:cols w:space="708"/>
          <w:docGrid w:linePitch="360"/>
        </w:sectPr>
      </w:pPr>
    </w:p>
    <w:p w:rsidR="007B151C" w:rsidRPr="0071549F" w:rsidRDefault="008514E4" w:rsidP="008514E4">
      <w:pPr>
        <w:pStyle w:val="Adresse-Business"/>
        <w:rPr>
          <w:lang w:val="es-ES"/>
        </w:rPr>
      </w:pPr>
      <w:r w:rsidRPr="0071549F">
        <w:rPr>
          <w:lang w:val="es-ES"/>
        </w:rPr>
        <w:lastRenderedPageBreak/>
        <w:t>ThyssenKrupp Elevator Europe</w:t>
      </w:r>
      <w:r w:rsidR="007B151C" w:rsidRPr="0071549F">
        <w:rPr>
          <w:lang w:val="es-ES"/>
        </w:rPr>
        <w:t xml:space="preserve"> </w:t>
      </w:r>
      <w:r w:rsidRPr="0071549F">
        <w:rPr>
          <w:lang w:val="es-ES"/>
        </w:rPr>
        <w:t>Africa</w:t>
      </w:r>
      <w:r w:rsidR="007B151C" w:rsidRPr="0071549F">
        <w:rPr>
          <w:lang w:val="es-ES"/>
        </w:rPr>
        <w:t>, S.L.U.</w:t>
      </w:r>
    </w:p>
    <w:p w:rsidR="008514E4" w:rsidRPr="0071549F" w:rsidRDefault="007B151C" w:rsidP="008514E4">
      <w:pPr>
        <w:pStyle w:val="Adresse-Business"/>
        <w:rPr>
          <w:lang w:val="es-ES"/>
        </w:rPr>
      </w:pPr>
      <w:r w:rsidRPr="0071549F">
        <w:rPr>
          <w:lang w:val="es-ES"/>
        </w:rPr>
        <w:t>OU Iberia</w:t>
      </w:r>
      <w:r w:rsidR="008514E4" w:rsidRPr="0071549F">
        <w:rPr>
          <w:lang w:val="es-ES"/>
        </w:rPr>
        <w:tab/>
      </w:r>
    </w:p>
    <w:p w:rsidR="008514E4" w:rsidRPr="0071549F" w:rsidRDefault="007B151C" w:rsidP="008514E4">
      <w:pPr>
        <w:pStyle w:val="Adresse"/>
        <w:rPr>
          <w:lang w:val="es-ES"/>
        </w:rPr>
      </w:pPr>
      <w:r w:rsidRPr="0071549F">
        <w:rPr>
          <w:lang w:val="es-ES"/>
        </w:rPr>
        <w:t>Cifuentes, s/n</w:t>
      </w:r>
      <w:r w:rsidR="008514E4" w:rsidRPr="0071549F">
        <w:rPr>
          <w:lang w:val="es-ES"/>
        </w:rPr>
        <w:tab/>
      </w:r>
    </w:p>
    <w:p w:rsidR="008514E4" w:rsidRPr="00BE2F1E" w:rsidRDefault="007B151C" w:rsidP="008514E4">
      <w:pPr>
        <w:pStyle w:val="Adresse"/>
        <w:rPr>
          <w:lang w:val="en-US"/>
        </w:rPr>
      </w:pPr>
      <w:r w:rsidRPr="00BE2F1E">
        <w:rPr>
          <w:lang w:val="en-US"/>
        </w:rPr>
        <w:t>P.O. 28021</w:t>
      </w:r>
      <w:r w:rsidR="008514E4" w:rsidRPr="00BE2F1E">
        <w:rPr>
          <w:lang w:val="en-US"/>
        </w:rPr>
        <w:t>, Madrid, Spain</w:t>
      </w:r>
    </w:p>
    <w:p w:rsidR="008514E4" w:rsidRPr="00BE2F1E" w:rsidRDefault="008514E4" w:rsidP="008514E4">
      <w:pPr>
        <w:pStyle w:val="Adresse"/>
        <w:rPr>
          <w:lang w:val="en-US"/>
        </w:rPr>
      </w:pPr>
      <w:r w:rsidRPr="00BE2F1E">
        <w:rPr>
          <w:lang w:val="en-US"/>
        </w:rPr>
        <w:t>Phone: +34 91 202 80 00, Fax: + 34 91 202 80 01</w:t>
      </w:r>
    </w:p>
    <w:p w:rsidR="008514E4" w:rsidRPr="00BE2F1E" w:rsidRDefault="008514E4" w:rsidP="008514E4">
      <w:pPr>
        <w:pStyle w:val="Adresse"/>
        <w:rPr>
          <w:lang w:val="en-US"/>
        </w:rPr>
      </w:pPr>
      <w:r w:rsidRPr="00BE2F1E">
        <w:rPr>
          <w:lang w:val="en-US"/>
        </w:rPr>
        <w:t xml:space="preserve">E-mail: </w:t>
      </w:r>
      <w:hyperlink r:id="rId15" w:history="1">
        <w:r w:rsidR="000E19A4" w:rsidRPr="000E19A4">
          <w:rPr>
            <w:lang w:val="en-US"/>
          </w:rPr>
          <w:t>comunicacionouiberia.tkees@thyssenkrupp.com</w:t>
        </w:r>
      </w:hyperlink>
      <w:r w:rsidR="000E19A4">
        <w:rPr>
          <w:lang w:val="en-US"/>
        </w:rPr>
        <w:t xml:space="preserve"> </w:t>
      </w:r>
      <w:r w:rsidR="000E19A4" w:rsidRPr="000E19A4">
        <w:rPr>
          <w:lang w:val="en-US"/>
        </w:rPr>
        <w:t>       </w:t>
      </w:r>
      <w:r w:rsidR="000E19A4">
        <w:rPr>
          <w:color w:val="1F497D"/>
        </w:rPr>
        <w:t>  </w:t>
      </w:r>
    </w:p>
    <w:p w:rsidR="008514E4" w:rsidRPr="000E19A4" w:rsidRDefault="008514E4" w:rsidP="008514E4">
      <w:pPr>
        <w:pStyle w:val="Adresse"/>
        <w:rPr>
          <w:lang w:val="en-US"/>
        </w:rPr>
      </w:pPr>
      <w:r w:rsidRPr="000E19A4">
        <w:rPr>
          <w:lang w:val="en-US"/>
        </w:rPr>
        <w:t>Internet: www.thyssenkrupp</w:t>
      </w:r>
      <w:r w:rsidR="007B151C" w:rsidRPr="000E19A4">
        <w:rPr>
          <w:lang w:val="en-US"/>
        </w:rPr>
        <w:t>elevadores.es</w:t>
      </w:r>
    </w:p>
    <w:p w:rsidR="008E5AC9" w:rsidRPr="000E19A4" w:rsidRDefault="008E5AC9" w:rsidP="008514E4">
      <w:pPr>
        <w:pStyle w:val="Adresse-Business"/>
        <w:rPr>
          <w:lang w:val="en-US"/>
        </w:rPr>
      </w:pPr>
    </w:p>
    <w:sectPr w:rsidR="008E5AC9" w:rsidRPr="000E19A4" w:rsidSect="004B384F">
      <w:headerReference w:type="default" r:id="rId16"/>
      <w:pgSz w:w="12242" w:h="15842" w:code="1"/>
      <w:pgMar w:top="1985" w:right="1060" w:bottom="1063" w:left="1814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76" w:rsidRDefault="00122376" w:rsidP="005B5ABA">
      <w:pPr>
        <w:spacing w:line="240" w:lineRule="auto"/>
      </w:pPr>
      <w:r>
        <w:separator/>
      </w:r>
    </w:p>
  </w:endnote>
  <w:endnote w:type="continuationSeparator" w:id="0">
    <w:p w:rsidR="00122376" w:rsidRDefault="00122376" w:rsidP="005B5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KTypeRegular">
    <w:altName w:val="Franklin Gothic Medium Cond"/>
    <w:charset w:val="00"/>
    <w:family w:val="swiss"/>
    <w:pitch w:val="variable"/>
    <w:sig w:usb0="00000001" w:usb1="00000040" w:usb2="00000000" w:usb3="00000000" w:csb0="0000009B" w:csb1="00000000"/>
  </w:font>
  <w:font w:name="Frutiger 45 Light">
    <w:charset w:val="00"/>
    <w:family w:val="auto"/>
    <w:pitch w:val="variable"/>
    <w:sig w:usb0="80000027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KTypeMedium">
    <w:altName w:val="Trebuchet MS"/>
    <w:charset w:val="00"/>
    <w:family w:val="swiss"/>
    <w:pitch w:val="variable"/>
    <w:sig w:usb0="00000001" w:usb1="0000004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KTypeRegular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C7F" w:rsidRDefault="00E740E4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73394CC9" wp14:editId="7843A351">
          <wp:simplePos x="0" y="0"/>
          <wp:positionH relativeFrom="page">
            <wp:posOffset>5389880</wp:posOffset>
          </wp:positionH>
          <wp:positionV relativeFrom="page">
            <wp:posOffset>8000365</wp:posOffset>
          </wp:positionV>
          <wp:extent cx="2160000" cy="1832400"/>
          <wp:effectExtent l="0" t="0" r="0" b="0"/>
          <wp:wrapNone/>
          <wp:docPr id="34" name="Grafik 9" descr="\\.psf\Home\Documents\_Firma\_Jobs\loved\Thyssen-Officevorlagen\input\tk_Logo+Claim\tk_Logo_Collection\tk_Primary_Logo\PNG\tk_Primary_Logo_RGB_300dpi\tk_Primary_Logo_RGB_blue_300dpi_freigestel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.psf\Home\Documents\_Firma\_Jobs\loved\Thyssen-Officevorlagen\input\tk_Logo+Claim\tk_Logo_Collection\tk_Primary_Logo\PNG\tk_Primary_Logo_RGB_300dpi\tk_Primary_Logo_RGB_blue_300dpi_freigestell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183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53BE">
      <w:rPr>
        <w:noProof/>
        <w:lang w:val="es-ES" w:eastAsia="es-ES"/>
      </w:rPr>
      <w:drawing>
        <wp:anchor distT="0" distB="0" distL="114300" distR="114300" simplePos="0" relativeHeight="251708416" behindDoc="0" locked="0" layoutInCell="1" allowOverlap="1" wp14:anchorId="55DD54A2" wp14:editId="2704AE95">
          <wp:simplePos x="0" y="0"/>
          <wp:positionH relativeFrom="page">
            <wp:posOffset>720090</wp:posOffset>
          </wp:positionH>
          <wp:positionV relativeFrom="page">
            <wp:posOffset>8806815</wp:posOffset>
          </wp:positionV>
          <wp:extent cx="3960000" cy="1018800"/>
          <wp:effectExtent l="0" t="0" r="0" b="0"/>
          <wp:wrapNone/>
          <wp:docPr id="35" name="Grafik 17" descr="\\.psf\Home\Documents\_Firma\_Jobs\loved\Thyssen-Officevorlagen\input\tk_Logo+Claim\tk_Brand_Claim\PNG\tk_Claim_RGB_300dpi\tk_Claim_RGB_blue_300dpi_freigestel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.psf\Home\Documents\_Firma\_Jobs\loved\Thyssen-Officevorlagen\input\tk_Logo+Claim\tk_Brand_Claim\PNG\tk_Claim_RGB_300dpi\tk_Claim_RGB_blue_300dpi_freigestell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0000" cy="101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87C" w:rsidRDefault="0050687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23" w:rsidRDefault="0049392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F4C" w:rsidRDefault="002B2F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76" w:rsidRDefault="00122376" w:rsidP="005B5ABA">
      <w:pPr>
        <w:spacing w:line="240" w:lineRule="auto"/>
      </w:pPr>
      <w:r>
        <w:separator/>
      </w:r>
    </w:p>
  </w:footnote>
  <w:footnote w:type="continuationSeparator" w:id="0">
    <w:p w:rsidR="00122376" w:rsidRDefault="00122376" w:rsidP="005B5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87C" w:rsidRDefault="0050687C" w:rsidP="009709A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23" w:rsidRDefault="00493923" w:rsidP="004804E9">
    <w:pPr>
      <w:pStyle w:val="Kolumnentitel"/>
    </w:pPr>
    <w:r w:rsidRPr="004804E9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C18702F" wp14:editId="5094A95E">
              <wp:simplePos x="0" y="0"/>
              <wp:positionH relativeFrom="page">
                <wp:posOffset>144145</wp:posOffset>
              </wp:positionH>
              <wp:positionV relativeFrom="page">
                <wp:posOffset>5342890</wp:posOffset>
              </wp:positionV>
              <wp:extent cx="144000" cy="0"/>
              <wp:effectExtent l="0" t="0" r="27940" b="19050"/>
              <wp:wrapNone/>
              <wp:docPr id="21" name="Gerade Verbindung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04D4CF" id="Gerade Verbindung 2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1.35pt,420.7pt" to="22.7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" strokecolor="#00a0f5 [3204]" strokeweight=".25pt">
              <v:stroke joinstyle="miter"/>
              <w10:wrap anchorx="page" anchory="page"/>
            </v:line>
          </w:pict>
        </mc:Fallback>
      </mc:AlternateContent>
    </w:r>
    <w:r w:rsidRPr="004804E9">
      <w:rPr>
        <w:noProof/>
        <w:lang w:val="es-ES" w:eastAsia="es-ES"/>
      </w:rPr>
      <w:drawing>
        <wp:anchor distT="0" distB="0" distL="114300" distR="114300" simplePos="0" relativeHeight="251710464" behindDoc="0" locked="0" layoutInCell="1" allowOverlap="1" wp14:anchorId="7232635F" wp14:editId="121B26C1">
          <wp:simplePos x="0" y="0"/>
          <wp:positionH relativeFrom="page">
            <wp:posOffset>5764696</wp:posOffset>
          </wp:positionH>
          <wp:positionV relativeFrom="page">
            <wp:posOffset>9324975</wp:posOffset>
          </wp:positionV>
          <wp:extent cx="1296000" cy="990000"/>
          <wp:effectExtent l="0" t="0" r="0" b="635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 Vorstand_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99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04E9" w:rsidRPr="004804E9">
      <w:t>Blindtext</w:t>
    </w:r>
  </w:p>
  <w:p w:rsidR="004804E9" w:rsidRPr="004804E9" w:rsidRDefault="004804E9" w:rsidP="004804E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2512" behindDoc="0" locked="1" layoutInCell="1" allowOverlap="1" wp14:anchorId="36AA7B87" wp14:editId="4551B379">
              <wp:simplePos x="0" y="0"/>
              <wp:positionH relativeFrom="column">
                <wp:posOffset>5342695</wp:posOffset>
              </wp:positionH>
              <wp:positionV relativeFrom="page">
                <wp:posOffset>532765</wp:posOffset>
              </wp:positionV>
              <wp:extent cx="381600" cy="190800"/>
              <wp:effectExtent l="0" t="0" r="0" b="0"/>
              <wp:wrapNone/>
              <wp:docPr id="29" name="Textfeld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00" cy="19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04E9" w:rsidRDefault="004804E9" w:rsidP="004804E9">
                          <w:pPr>
                            <w:pStyle w:val="Seiten-Nr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A7B87" id="_x0000_t202" coordsize="21600,21600" o:spt="202" path="m,l,21600r21600,l21600,xe">
              <v:stroke joinstyle="miter"/>
              <v:path gradientshapeok="t" o:connecttype="rect"/>
            </v:shapetype>
            <v:shape id="Textfeld 29" o:spid="_x0000_s1026" type="#_x0000_t202" style="position:absolute;margin-left:420.7pt;margin-top:41.95pt;width:30.0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" filled="f" stroked="f" strokeweight=".5pt">
              <v:textbox inset=",,0">
                <w:txbxContent>
                  <w:p w:rsidR="004804E9" w:rsidRDefault="004804E9" w:rsidP="004804E9">
                    <w:pPr>
                      <w:pStyle w:val="Seiten-Nr"/>
                    </w:pPr>
                    <w:r>
                      <w:t>7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3536" behindDoc="0" locked="1" layoutInCell="1" allowOverlap="1" wp14:anchorId="6A5F0318" wp14:editId="5A069D43">
              <wp:simplePos x="0" y="0"/>
              <wp:positionH relativeFrom="column">
                <wp:posOffset>0</wp:posOffset>
              </wp:positionH>
              <wp:positionV relativeFrom="page">
                <wp:posOffset>720090</wp:posOffset>
              </wp:positionV>
              <wp:extent cx="5713200" cy="0"/>
              <wp:effectExtent l="0" t="0" r="20955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2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B45A80" id="Gerade Verbindung 3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56.7pt" to="449.8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" strokecolor="#00a0f5 [3204]" strokeweight="1pt">
              <v:stroke joinstyle="miter"/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F4C" w:rsidRPr="001F3CAA" w:rsidRDefault="006A4DCB" w:rsidP="00B72D00">
    <w:pPr>
      <w:pStyle w:val="Kolumnentitel"/>
      <w:rPr>
        <w:rStyle w:val="weiss"/>
        <w:rFonts w:ascii="Arial" w:hAnsi="Arial" w:cs="Arial"/>
        <w:noProof/>
        <w:color w:val="00A0F5" w:themeColor="accent1"/>
      </w:rPr>
    </w:pPr>
    <w:r>
      <w:rPr>
        <w:rStyle w:val="weiss"/>
        <w:color w:val="00A0F5" w:themeColor="accent1"/>
      </w:rPr>
      <w:fldChar w:fldCharType="begin"/>
    </w:r>
    <w:r>
      <w:rPr>
        <w:rStyle w:val="weiss"/>
        <w:color w:val="00A0F5" w:themeColor="accent1"/>
      </w:rPr>
      <w:instrText xml:space="preserve"> STYLEREF  Headline-Fließtext-blau  \* MERGEFORMAT </w:instrText>
    </w:r>
    <w:r>
      <w:rPr>
        <w:rStyle w:val="weiss"/>
        <w:color w:val="00A0F5" w:themeColor="accent1"/>
      </w:rPr>
      <w:fldChar w:fldCharType="separate"/>
    </w:r>
    <w:r w:rsidR="00DA4703" w:rsidRPr="00DA4703">
      <w:rPr>
        <w:rStyle w:val="weiss"/>
        <w:rFonts w:ascii="Arial" w:hAnsi="Arial" w:cs="Arial"/>
        <w:noProof/>
        <w:color w:val="00A0F5" w:themeColor="accent1"/>
      </w:rPr>
      <w:t>Detalle</w:t>
    </w:r>
    <w:r w:rsidR="00DA4703">
      <w:rPr>
        <w:rStyle w:val="weiss"/>
        <w:noProof/>
        <w:color w:val="00A0F5" w:themeColor="accent1"/>
      </w:rPr>
      <w:t xml:space="preserve"> de las pruebas realizadas</w:t>
    </w:r>
    <w:r>
      <w:rPr>
        <w:rStyle w:val="weiss"/>
        <w:color w:val="00A0F5" w:themeColor="accent1"/>
      </w:rPr>
      <w:fldChar w:fldCharType="end"/>
    </w:r>
  </w:p>
  <w:p w:rsidR="002B2F4C" w:rsidRPr="0050687C" w:rsidRDefault="002B2F4C" w:rsidP="009709AE">
    <w:pPr>
      <w:rPr>
        <w:rStyle w:val="weiss"/>
      </w:rPr>
    </w:pPr>
    <w:r w:rsidRPr="0050687C">
      <w:rPr>
        <w:rStyle w:val="weiss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0944" behindDoc="0" locked="1" layoutInCell="1" allowOverlap="1" wp14:anchorId="366490A8" wp14:editId="4B0E470F">
              <wp:simplePos x="0" y="0"/>
              <wp:positionH relativeFrom="column">
                <wp:posOffset>5558155</wp:posOffset>
              </wp:positionH>
              <wp:positionV relativeFrom="page">
                <wp:posOffset>532765</wp:posOffset>
              </wp:positionV>
              <wp:extent cx="381000" cy="208280"/>
              <wp:effectExtent l="0" t="0" r="0" b="127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208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2F4C" w:rsidRPr="00B72D00" w:rsidRDefault="002B2F4C" w:rsidP="00B72D00">
                          <w:pPr>
                            <w:pStyle w:val="Seiten-Nr"/>
                            <w:rPr>
                              <w:rStyle w:val="weiss"/>
                              <w:color w:val="00A0F5" w:themeColor="accent1"/>
                            </w:rPr>
                          </w:pPr>
                          <w:r w:rsidRPr="00B72D00">
                            <w:rPr>
                              <w:rStyle w:val="weiss"/>
                              <w:color w:val="00A0F5" w:themeColor="accent1"/>
                            </w:rPr>
                            <w:fldChar w:fldCharType="begin"/>
                          </w:r>
                          <w:r w:rsidRPr="00B72D00">
                            <w:rPr>
                              <w:rStyle w:val="weiss"/>
                              <w:color w:val="00A0F5" w:themeColor="accent1"/>
                            </w:rPr>
                            <w:instrText xml:space="preserve"> PAGE  \* Arabic  \* MERGEFORMAT </w:instrText>
                          </w:r>
                          <w:r w:rsidRPr="00B72D00">
                            <w:rPr>
                              <w:rStyle w:val="weiss"/>
                              <w:color w:val="00A0F5" w:themeColor="accent1"/>
                            </w:rPr>
                            <w:fldChar w:fldCharType="separate"/>
                          </w:r>
                          <w:r w:rsidR="00DA4703">
                            <w:rPr>
                              <w:rStyle w:val="weiss"/>
                              <w:noProof/>
                              <w:color w:val="00A0F5" w:themeColor="accent1"/>
                            </w:rPr>
                            <w:t>3</w:t>
                          </w:r>
                          <w:r w:rsidRPr="00B72D00">
                            <w:rPr>
                              <w:rStyle w:val="weiss"/>
                              <w:color w:val="00A0F5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490A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437.65pt;margin-top:41.95pt;width:30pt;height:1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" filled="f" stroked="f" strokeweight=".5pt">
              <v:textbox inset=",,0,0">
                <w:txbxContent>
                  <w:p w:rsidR="002B2F4C" w:rsidRPr="00B72D00" w:rsidRDefault="002B2F4C" w:rsidP="00B72D00">
                    <w:pPr>
                      <w:pStyle w:val="Seiten-Nr"/>
                      <w:rPr>
                        <w:rStyle w:val="weiss"/>
                        <w:color w:val="00A0F5" w:themeColor="accent1"/>
                      </w:rPr>
                    </w:pPr>
                    <w:r w:rsidRPr="00B72D00">
                      <w:rPr>
                        <w:rStyle w:val="weiss"/>
                        <w:color w:val="00A0F5" w:themeColor="accent1"/>
                      </w:rPr>
                      <w:fldChar w:fldCharType="begin"/>
                    </w:r>
                    <w:r w:rsidRPr="00B72D00">
                      <w:rPr>
                        <w:rStyle w:val="weiss"/>
                        <w:color w:val="00A0F5" w:themeColor="accent1"/>
                      </w:rPr>
                      <w:instrText xml:space="preserve"> PAGE  \* Arabic  \* MERGEFORMAT </w:instrText>
                    </w:r>
                    <w:r w:rsidRPr="00B72D00">
                      <w:rPr>
                        <w:rStyle w:val="weiss"/>
                        <w:color w:val="00A0F5" w:themeColor="accent1"/>
                      </w:rPr>
                      <w:fldChar w:fldCharType="separate"/>
                    </w:r>
                    <w:r w:rsidR="00DA4703">
                      <w:rPr>
                        <w:rStyle w:val="weiss"/>
                        <w:noProof/>
                        <w:color w:val="00A0F5" w:themeColor="accent1"/>
                      </w:rPr>
                      <w:t>3</w:t>
                    </w:r>
                    <w:r w:rsidRPr="00B72D00">
                      <w:rPr>
                        <w:rStyle w:val="weiss"/>
                        <w:color w:val="00A0F5" w:themeColor="accent1"/>
                      </w:rPr>
                      <w:fldChar w:fldCharType="end"/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50687C">
      <w:rPr>
        <w:rStyle w:val="weiss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1968" behindDoc="0" locked="1" layoutInCell="1" allowOverlap="1" wp14:anchorId="7DC8F5F8" wp14:editId="21911E09">
              <wp:simplePos x="0" y="0"/>
              <wp:positionH relativeFrom="column">
                <wp:posOffset>10160</wp:posOffset>
              </wp:positionH>
              <wp:positionV relativeFrom="page">
                <wp:posOffset>741680</wp:posOffset>
              </wp:positionV>
              <wp:extent cx="5928995" cy="0"/>
              <wp:effectExtent l="0" t="0" r="14605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89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A73F33" id="Gerade Verbindung 3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.8pt,58.4pt" to="467.6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" strokecolor="#00a0f5 [3204]" strokeweight="1pt">
              <v:stroke joinstyle="miter"/>
              <w10:wrap anchory="page"/>
              <w10:anchorlock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AC9" w:rsidRPr="0050687C" w:rsidRDefault="008E5AC9" w:rsidP="009709AE">
    <w:pPr>
      <w:rPr>
        <w:rStyle w:val="weis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.25pt;height:2.25pt" o:bullet="t">
        <v:imagedata r:id="rId1" o:title="Bullet_blau_RGB_klein"/>
      </v:shape>
    </w:pict>
  </w:numPicBullet>
  <w:numPicBullet w:numPicBulletId="1">
    <w:pict>
      <v:shape id="_x0000_i1029" type="#_x0000_t75" style="width:2.25pt;height:2.25pt" o:bullet="t">
        <v:imagedata r:id="rId2" o:title="Bullet_blau_RGB_mittelklein_02"/>
      </v:shape>
    </w:pict>
  </w:numPicBullet>
  <w:abstractNum w:abstractNumId="0">
    <w:nsid w:val="01776D4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28047F"/>
    <w:multiLevelType w:val="hybridMultilevel"/>
    <w:tmpl w:val="4DCE6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0575E"/>
    <w:multiLevelType w:val="hybridMultilevel"/>
    <w:tmpl w:val="05DC4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366"/>
    <w:multiLevelType w:val="multilevel"/>
    <w:tmpl w:val="C5E6A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093705"/>
    <w:multiLevelType w:val="hybridMultilevel"/>
    <w:tmpl w:val="D0665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C5F50"/>
    <w:multiLevelType w:val="hybridMultilevel"/>
    <w:tmpl w:val="959AD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812E1"/>
    <w:multiLevelType w:val="hybridMultilevel"/>
    <w:tmpl w:val="E9F88D1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5580583"/>
    <w:multiLevelType w:val="multilevel"/>
    <w:tmpl w:val="EAF43844"/>
    <w:lvl w:ilvl="0">
      <w:start w:val="1"/>
      <w:numFmt w:val="bullet"/>
      <w:lvlText w:val="›"/>
      <w:lvlJc w:val="left"/>
      <w:pPr>
        <w:tabs>
          <w:tab w:val="num" w:pos="57"/>
        </w:tabs>
        <w:ind w:left="170" w:hanging="170"/>
      </w:pPr>
      <w:rPr>
        <w:rFonts w:ascii="Arial Black" w:hAnsi="Arial Black" w:hint="default"/>
        <w:color w:val="00A0F5" w:themeColor="accent1"/>
      </w:rPr>
    </w:lvl>
    <w:lvl w:ilvl="1">
      <w:start w:val="1"/>
      <w:numFmt w:val="bullet"/>
      <w:lvlText w:val="›"/>
      <w:lvlJc w:val="left"/>
      <w:pPr>
        <w:tabs>
          <w:tab w:val="num" w:pos="227"/>
        </w:tabs>
        <w:ind w:left="340" w:hanging="170"/>
      </w:pPr>
      <w:rPr>
        <w:rFonts w:ascii="Arial Black" w:hAnsi="Arial Black" w:hint="default"/>
        <w:color w:val="00A0F5" w:themeColor="accent1"/>
      </w:rPr>
    </w:lvl>
    <w:lvl w:ilvl="2">
      <w:start w:val="1"/>
      <w:numFmt w:val="bullet"/>
      <w:lvlText w:val="›"/>
      <w:lvlJc w:val="left"/>
      <w:pPr>
        <w:tabs>
          <w:tab w:val="num" w:pos="397"/>
        </w:tabs>
        <w:ind w:left="510" w:hanging="170"/>
      </w:pPr>
      <w:rPr>
        <w:rFonts w:ascii="Arial Black" w:hAnsi="Arial Black" w:hint="default"/>
        <w:color w:val="00A0F5" w:themeColor="accent1"/>
      </w:rPr>
    </w:lvl>
    <w:lvl w:ilvl="3">
      <w:start w:val="1"/>
      <w:numFmt w:val="bullet"/>
      <w:lvlText w:val="›"/>
      <w:lvlJc w:val="left"/>
      <w:pPr>
        <w:tabs>
          <w:tab w:val="num" w:pos="567"/>
        </w:tabs>
        <w:ind w:left="680" w:hanging="170"/>
      </w:pPr>
      <w:rPr>
        <w:rFonts w:ascii="Arial Black" w:hAnsi="Arial Black" w:hint="default"/>
        <w:color w:val="00A0F5" w:themeColor="accent1"/>
      </w:rPr>
    </w:lvl>
    <w:lvl w:ilvl="4">
      <w:start w:val="1"/>
      <w:numFmt w:val="bullet"/>
      <w:lvlText w:val="›"/>
      <w:lvlJc w:val="left"/>
      <w:pPr>
        <w:tabs>
          <w:tab w:val="num" w:pos="737"/>
        </w:tabs>
        <w:ind w:left="850" w:hanging="170"/>
      </w:pPr>
      <w:rPr>
        <w:rFonts w:ascii="Arial Black" w:hAnsi="Arial Black" w:hint="default"/>
        <w:color w:val="00A0F5" w:themeColor="accent1"/>
      </w:rPr>
    </w:lvl>
    <w:lvl w:ilvl="5">
      <w:start w:val="1"/>
      <w:numFmt w:val="bullet"/>
      <w:lvlText w:val="›"/>
      <w:lvlJc w:val="left"/>
      <w:pPr>
        <w:tabs>
          <w:tab w:val="num" w:pos="907"/>
        </w:tabs>
        <w:ind w:left="1020" w:hanging="170"/>
      </w:pPr>
      <w:rPr>
        <w:rFonts w:ascii="Arial Black" w:hAnsi="Arial Black" w:hint="default"/>
        <w:color w:val="00A0F5" w:themeColor="accent1"/>
      </w:rPr>
    </w:lvl>
    <w:lvl w:ilvl="6">
      <w:start w:val="1"/>
      <w:numFmt w:val="bullet"/>
      <w:lvlText w:val="›"/>
      <w:lvlJc w:val="left"/>
      <w:pPr>
        <w:tabs>
          <w:tab w:val="num" w:pos="1077"/>
        </w:tabs>
        <w:ind w:left="1190" w:hanging="170"/>
      </w:pPr>
      <w:rPr>
        <w:rFonts w:ascii="Arial Black" w:hAnsi="Arial Black" w:hint="default"/>
        <w:color w:val="00A0F5" w:themeColor="accent1"/>
      </w:rPr>
    </w:lvl>
    <w:lvl w:ilvl="7">
      <w:start w:val="1"/>
      <w:numFmt w:val="bullet"/>
      <w:lvlText w:val="›"/>
      <w:lvlJc w:val="left"/>
      <w:pPr>
        <w:tabs>
          <w:tab w:val="num" w:pos="1247"/>
        </w:tabs>
        <w:ind w:left="1360" w:hanging="170"/>
      </w:pPr>
      <w:rPr>
        <w:rFonts w:ascii="Arial Black" w:hAnsi="Arial Black" w:hint="default"/>
        <w:color w:val="00A0F5" w:themeColor="accent1"/>
      </w:rPr>
    </w:lvl>
    <w:lvl w:ilvl="8">
      <w:start w:val="1"/>
      <w:numFmt w:val="bullet"/>
      <w:lvlText w:val="›"/>
      <w:lvlJc w:val="left"/>
      <w:pPr>
        <w:tabs>
          <w:tab w:val="num" w:pos="1417"/>
        </w:tabs>
        <w:ind w:left="1530" w:hanging="170"/>
      </w:pPr>
      <w:rPr>
        <w:rFonts w:ascii="Arial Black" w:hAnsi="Arial Black" w:hint="default"/>
        <w:color w:val="00A0F5" w:themeColor="accent1"/>
      </w:rPr>
    </w:lvl>
  </w:abstractNum>
  <w:abstractNum w:abstractNumId="8">
    <w:nsid w:val="178D3A8E"/>
    <w:multiLevelType w:val="hybridMultilevel"/>
    <w:tmpl w:val="121867E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88A1AA3"/>
    <w:multiLevelType w:val="hybridMultilevel"/>
    <w:tmpl w:val="97DC3FDE"/>
    <w:lvl w:ilvl="0" w:tplc="35988DA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E1ACE"/>
    <w:multiLevelType w:val="multilevel"/>
    <w:tmpl w:val="BE900B5A"/>
    <w:lvl w:ilvl="0">
      <w:start w:val="1"/>
      <w:numFmt w:val="bullet"/>
      <w:lvlText w:val="›"/>
      <w:lvlJc w:val="left"/>
      <w:pPr>
        <w:tabs>
          <w:tab w:val="num" w:pos="57"/>
        </w:tabs>
        <w:ind w:left="170" w:hanging="170"/>
      </w:pPr>
      <w:rPr>
        <w:rFonts w:ascii="Arial Black" w:hAnsi="Arial Black" w:hint="default"/>
        <w:color w:val="70AD47" w:themeColor="accent6"/>
      </w:rPr>
    </w:lvl>
    <w:lvl w:ilvl="1">
      <w:start w:val="1"/>
      <w:numFmt w:val="bullet"/>
      <w:lvlText w:val="›"/>
      <w:lvlJc w:val="left"/>
      <w:pPr>
        <w:tabs>
          <w:tab w:val="num" w:pos="227"/>
        </w:tabs>
        <w:ind w:left="340" w:hanging="170"/>
      </w:pPr>
      <w:rPr>
        <w:rFonts w:ascii="Arial Black" w:hAnsi="Arial Black" w:hint="default"/>
        <w:color w:val="70AD47" w:themeColor="accent6"/>
      </w:rPr>
    </w:lvl>
    <w:lvl w:ilvl="2">
      <w:start w:val="1"/>
      <w:numFmt w:val="bullet"/>
      <w:lvlText w:val="›"/>
      <w:lvlJc w:val="left"/>
      <w:pPr>
        <w:tabs>
          <w:tab w:val="num" w:pos="397"/>
        </w:tabs>
        <w:ind w:left="510" w:hanging="170"/>
      </w:pPr>
      <w:rPr>
        <w:rFonts w:ascii="Arial Black" w:hAnsi="Arial Black" w:hint="default"/>
        <w:color w:val="70AD47" w:themeColor="accent6"/>
      </w:rPr>
    </w:lvl>
    <w:lvl w:ilvl="3">
      <w:start w:val="1"/>
      <w:numFmt w:val="bullet"/>
      <w:lvlText w:val="›"/>
      <w:lvlJc w:val="left"/>
      <w:pPr>
        <w:tabs>
          <w:tab w:val="num" w:pos="567"/>
        </w:tabs>
        <w:ind w:left="680" w:hanging="170"/>
      </w:pPr>
      <w:rPr>
        <w:rFonts w:ascii="Arial Black" w:hAnsi="Arial Black" w:hint="default"/>
        <w:color w:val="70AD47" w:themeColor="accent6"/>
      </w:rPr>
    </w:lvl>
    <w:lvl w:ilvl="4">
      <w:start w:val="1"/>
      <w:numFmt w:val="bullet"/>
      <w:lvlText w:val="›"/>
      <w:lvlJc w:val="left"/>
      <w:pPr>
        <w:tabs>
          <w:tab w:val="num" w:pos="737"/>
        </w:tabs>
        <w:ind w:left="850" w:hanging="170"/>
      </w:pPr>
      <w:rPr>
        <w:rFonts w:ascii="Arial Black" w:hAnsi="Arial Black" w:hint="default"/>
        <w:color w:val="70AD47" w:themeColor="accent6"/>
      </w:rPr>
    </w:lvl>
    <w:lvl w:ilvl="5">
      <w:start w:val="1"/>
      <w:numFmt w:val="bullet"/>
      <w:lvlText w:val="›"/>
      <w:lvlJc w:val="left"/>
      <w:pPr>
        <w:tabs>
          <w:tab w:val="num" w:pos="907"/>
        </w:tabs>
        <w:ind w:left="1020" w:hanging="170"/>
      </w:pPr>
      <w:rPr>
        <w:rFonts w:ascii="Arial Black" w:hAnsi="Arial Black" w:hint="default"/>
        <w:color w:val="70AD47" w:themeColor="accent6"/>
      </w:rPr>
    </w:lvl>
    <w:lvl w:ilvl="6">
      <w:start w:val="1"/>
      <w:numFmt w:val="bullet"/>
      <w:lvlText w:val="›"/>
      <w:lvlJc w:val="left"/>
      <w:pPr>
        <w:tabs>
          <w:tab w:val="num" w:pos="1077"/>
        </w:tabs>
        <w:ind w:left="1190" w:hanging="170"/>
      </w:pPr>
      <w:rPr>
        <w:rFonts w:ascii="Arial Black" w:hAnsi="Arial Black" w:hint="default"/>
        <w:color w:val="70AD47" w:themeColor="accent6"/>
      </w:rPr>
    </w:lvl>
    <w:lvl w:ilvl="7">
      <w:start w:val="1"/>
      <w:numFmt w:val="bullet"/>
      <w:lvlText w:val="›"/>
      <w:lvlJc w:val="left"/>
      <w:pPr>
        <w:tabs>
          <w:tab w:val="num" w:pos="1247"/>
        </w:tabs>
        <w:ind w:left="1360" w:hanging="170"/>
      </w:pPr>
      <w:rPr>
        <w:rFonts w:ascii="Arial Black" w:hAnsi="Arial Black" w:hint="default"/>
        <w:color w:val="70AD47" w:themeColor="accent6"/>
      </w:rPr>
    </w:lvl>
    <w:lvl w:ilvl="8">
      <w:start w:val="1"/>
      <w:numFmt w:val="bullet"/>
      <w:lvlText w:val="›"/>
      <w:lvlJc w:val="left"/>
      <w:pPr>
        <w:tabs>
          <w:tab w:val="num" w:pos="1417"/>
        </w:tabs>
        <w:ind w:left="1530" w:hanging="170"/>
      </w:pPr>
      <w:rPr>
        <w:rFonts w:ascii="Arial Black" w:hAnsi="Arial Black" w:hint="default"/>
        <w:color w:val="70AD47" w:themeColor="accent6"/>
      </w:rPr>
    </w:lvl>
  </w:abstractNum>
  <w:abstractNum w:abstractNumId="11">
    <w:nsid w:val="1C145CFB"/>
    <w:multiLevelType w:val="hybridMultilevel"/>
    <w:tmpl w:val="5D1213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03C0E"/>
    <w:multiLevelType w:val="multilevel"/>
    <w:tmpl w:val="C4B294E6"/>
    <w:lvl w:ilvl="0">
      <w:start w:val="1"/>
      <w:numFmt w:val="bullet"/>
      <w:lvlText w:val="›"/>
      <w:lvlJc w:val="left"/>
      <w:pPr>
        <w:tabs>
          <w:tab w:val="num" w:pos="57"/>
        </w:tabs>
        <w:ind w:left="170" w:hanging="170"/>
      </w:pPr>
      <w:rPr>
        <w:rFonts w:ascii="Arial Black" w:hAnsi="Arial Black" w:hint="default"/>
        <w:color w:val="ED7D31" w:themeColor="accent2"/>
      </w:rPr>
    </w:lvl>
    <w:lvl w:ilvl="1">
      <w:start w:val="1"/>
      <w:numFmt w:val="bullet"/>
      <w:lvlText w:val="›"/>
      <w:lvlJc w:val="left"/>
      <w:pPr>
        <w:tabs>
          <w:tab w:val="num" w:pos="227"/>
        </w:tabs>
        <w:ind w:left="340" w:hanging="170"/>
      </w:pPr>
      <w:rPr>
        <w:rFonts w:ascii="Arial Black" w:hAnsi="Arial Black" w:hint="default"/>
        <w:color w:val="ED7D31" w:themeColor="accent2"/>
      </w:rPr>
    </w:lvl>
    <w:lvl w:ilvl="2">
      <w:start w:val="1"/>
      <w:numFmt w:val="bullet"/>
      <w:lvlText w:val="›"/>
      <w:lvlJc w:val="left"/>
      <w:pPr>
        <w:tabs>
          <w:tab w:val="num" w:pos="397"/>
        </w:tabs>
        <w:ind w:left="510" w:hanging="170"/>
      </w:pPr>
      <w:rPr>
        <w:rFonts w:ascii="Arial Black" w:hAnsi="Arial Black" w:hint="default"/>
        <w:color w:val="ED7D31" w:themeColor="accent2"/>
      </w:rPr>
    </w:lvl>
    <w:lvl w:ilvl="3">
      <w:start w:val="1"/>
      <w:numFmt w:val="bullet"/>
      <w:lvlText w:val="›"/>
      <w:lvlJc w:val="left"/>
      <w:pPr>
        <w:tabs>
          <w:tab w:val="num" w:pos="567"/>
        </w:tabs>
        <w:ind w:left="680" w:hanging="170"/>
      </w:pPr>
      <w:rPr>
        <w:rFonts w:ascii="Arial Black" w:hAnsi="Arial Black" w:hint="default"/>
        <w:color w:val="ED7D31" w:themeColor="accent2"/>
      </w:rPr>
    </w:lvl>
    <w:lvl w:ilvl="4">
      <w:start w:val="1"/>
      <w:numFmt w:val="bullet"/>
      <w:lvlText w:val="›"/>
      <w:lvlJc w:val="left"/>
      <w:pPr>
        <w:tabs>
          <w:tab w:val="num" w:pos="737"/>
        </w:tabs>
        <w:ind w:left="850" w:hanging="170"/>
      </w:pPr>
      <w:rPr>
        <w:rFonts w:ascii="Arial Black" w:hAnsi="Arial Black" w:hint="default"/>
        <w:color w:val="ED7D31" w:themeColor="accent2"/>
      </w:rPr>
    </w:lvl>
    <w:lvl w:ilvl="5">
      <w:start w:val="1"/>
      <w:numFmt w:val="bullet"/>
      <w:lvlText w:val="›"/>
      <w:lvlJc w:val="left"/>
      <w:pPr>
        <w:tabs>
          <w:tab w:val="num" w:pos="907"/>
        </w:tabs>
        <w:ind w:left="1020" w:hanging="170"/>
      </w:pPr>
      <w:rPr>
        <w:rFonts w:ascii="Arial Black" w:hAnsi="Arial Black" w:hint="default"/>
        <w:color w:val="ED7D31" w:themeColor="accent2"/>
      </w:rPr>
    </w:lvl>
    <w:lvl w:ilvl="6">
      <w:start w:val="1"/>
      <w:numFmt w:val="bullet"/>
      <w:lvlText w:val="›"/>
      <w:lvlJc w:val="left"/>
      <w:pPr>
        <w:tabs>
          <w:tab w:val="num" w:pos="1077"/>
        </w:tabs>
        <w:ind w:left="1190" w:hanging="170"/>
      </w:pPr>
      <w:rPr>
        <w:rFonts w:ascii="Arial Black" w:hAnsi="Arial Black" w:hint="default"/>
        <w:color w:val="ED7D31" w:themeColor="accent2"/>
      </w:rPr>
    </w:lvl>
    <w:lvl w:ilvl="7">
      <w:start w:val="1"/>
      <w:numFmt w:val="bullet"/>
      <w:lvlText w:val="›"/>
      <w:lvlJc w:val="left"/>
      <w:pPr>
        <w:tabs>
          <w:tab w:val="num" w:pos="1247"/>
        </w:tabs>
        <w:ind w:left="1360" w:hanging="170"/>
      </w:pPr>
      <w:rPr>
        <w:rFonts w:ascii="Arial Black" w:hAnsi="Arial Black" w:hint="default"/>
        <w:color w:val="ED7D31" w:themeColor="accent2"/>
      </w:rPr>
    </w:lvl>
    <w:lvl w:ilvl="8">
      <w:start w:val="1"/>
      <w:numFmt w:val="bullet"/>
      <w:lvlText w:val="›"/>
      <w:lvlJc w:val="left"/>
      <w:pPr>
        <w:tabs>
          <w:tab w:val="num" w:pos="1417"/>
        </w:tabs>
        <w:ind w:left="1530" w:hanging="170"/>
      </w:pPr>
      <w:rPr>
        <w:rFonts w:ascii="Arial Black" w:hAnsi="Arial Black" w:hint="default"/>
        <w:color w:val="ED7D31" w:themeColor="accent2"/>
      </w:rPr>
    </w:lvl>
  </w:abstractNum>
  <w:abstractNum w:abstractNumId="13">
    <w:nsid w:val="29EA3BD6"/>
    <w:multiLevelType w:val="multilevel"/>
    <w:tmpl w:val="03BA5F76"/>
    <w:lvl w:ilvl="0">
      <w:start w:val="1"/>
      <w:numFmt w:val="decimal"/>
      <w:pStyle w:val="Num123"/>
      <w:lvlText w:val="%1."/>
      <w:lvlJc w:val="left"/>
      <w:pPr>
        <w:tabs>
          <w:tab w:val="num" w:pos="28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um11"/>
      <w:lvlText w:val="%1.%2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6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4"/>
        </w:tabs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8"/>
        </w:tabs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72"/>
        </w:tabs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6"/>
        </w:tabs>
        <w:ind w:left="2272" w:firstLine="0"/>
      </w:pPr>
      <w:rPr>
        <w:rFonts w:hint="default"/>
      </w:rPr>
    </w:lvl>
  </w:abstractNum>
  <w:abstractNum w:abstractNumId="14">
    <w:nsid w:val="3353269E"/>
    <w:multiLevelType w:val="multilevel"/>
    <w:tmpl w:val="1B7A6B02"/>
    <w:lvl w:ilvl="0">
      <w:start w:val="1"/>
      <w:numFmt w:val="bullet"/>
      <w:lvlText w:val=""/>
      <w:lvlJc w:val="left"/>
      <w:pPr>
        <w:ind w:left="568" w:hanging="284"/>
      </w:pPr>
      <w:rPr>
        <w:rFonts w:ascii="Wingdings 2" w:hAnsi="Wingdings 2" w:hint="default"/>
        <w:color w:val="07428A"/>
      </w:rPr>
    </w:lvl>
    <w:lvl w:ilvl="1">
      <w:start w:val="1"/>
      <w:numFmt w:val="bullet"/>
      <w:lvlText w:val="‒"/>
      <w:lvlJc w:val="left"/>
      <w:pPr>
        <w:ind w:left="852" w:hanging="284"/>
      </w:pPr>
      <w:rPr>
        <w:rFonts w:ascii="Calibri" w:hAnsi="Calibri" w:hint="default"/>
        <w:color w:val="07428A"/>
      </w:rPr>
    </w:lvl>
    <w:lvl w:ilvl="2">
      <w:start w:val="1"/>
      <w:numFmt w:val="bullet"/>
      <w:lvlText w:val=""/>
      <w:lvlJc w:val="left"/>
      <w:pPr>
        <w:ind w:left="1136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4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6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40" w:hanging="284"/>
      </w:pPr>
      <w:rPr>
        <w:rFonts w:ascii="Wingdings" w:hAnsi="Wingdings" w:hint="default"/>
      </w:rPr>
    </w:lvl>
  </w:abstractNum>
  <w:abstractNum w:abstractNumId="15">
    <w:nsid w:val="3AE46ABF"/>
    <w:multiLevelType w:val="multilevel"/>
    <w:tmpl w:val="7F206AEC"/>
    <w:lvl w:ilvl="0">
      <w:start w:val="1"/>
      <w:numFmt w:val="bullet"/>
      <w:lvlText w:val="›"/>
      <w:lvlJc w:val="left"/>
      <w:pPr>
        <w:tabs>
          <w:tab w:val="num" w:pos="57"/>
        </w:tabs>
        <w:ind w:left="170" w:hanging="170"/>
      </w:pPr>
      <w:rPr>
        <w:rFonts w:ascii="Arial Black" w:hAnsi="Arial Black" w:hint="default"/>
        <w:color w:val="A5A5A5" w:themeColor="accent3"/>
      </w:rPr>
    </w:lvl>
    <w:lvl w:ilvl="1">
      <w:start w:val="1"/>
      <w:numFmt w:val="bullet"/>
      <w:lvlText w:val="›"/>
      <w:lvlJc w:val="left"/>
      <w:pPr>
        <w:tabs>
          <w:tab w:val="num" w:pos="227"/>
        </w:tabs>
        <w:ind w:left="340" w:hanging="170"/>
      </w:pPr>
      <w:rPr>
        <w:rFonts w:ascii="Arial Black" w:hAnsi="Arial Black" w:hint="default"/>
        <w:color w:val="A5A5A5" w:themeColor="accent3"/>
      </w:rPr>
    </w:lvl>
    <w:lvl w:ilvl="2">
      <w:start w:val="1"/>
      <w:numFmt w:val="bullet"/>
      <w:lvlText w:val="›"/>
      <w:lvlJc w:val="left"/>
      <w:pPr>
        <w:tabs>
          <w:tab w:val="num" w:pos="397"/>
        </w:tabs>
        <w:ind w:left="510" w:hanging="170"/>
      </w:pPr>
      <w:rPr>
        <w:rFonts w:ascii="Arial Black" w:hAnsi="Arial Black" w:hint="default"/>
        <w:color w:val="A5A5A5" w:themeColor="accent3"/>
      </w:rPr>
    </w:lvl>
    <w:lvl w:ilvl="3">
      <w:start w:val="1"/>
      <w:numFmt w:val="bullet"/>
      <w:lvlText w:val="›"/>
      <w:lvlJc w:val="left"/>
      <w:pPr>
        <w:tabs>
          <w:tab w:val="num" w:pos="567"/>
        </w:tabs>
        <w:ind w:left="680" w:hanging="170"/>
      </w:pPr>
      <w:rPr>
        <w:rFonts w:ascii="Arial Black" w:hAnsi="Arial Black" w:hint="default"/>
        <w:color w:val="A5A5A5" w:themeColor="accent3"/>
      </w:rPr>
    </w:lvl>
    <w:lvl w:ilvl="4">
      <w:start w:val="1"/>
      <w:numFmt w:val="bullet"/>
      <w:lvlText w:val="›"/>
      <w:lvlJc w:val="left"/>
      <w:pPr>
        <w:tabs>
          <w:tab w:val="num" w:pos="737"/>
        </w:tabs>
        <w:ind w:left="850" w:hanging="170"/>
      </w:pPr>
      <w:rPr>
        <w:rFonts w:ascii="Arial Black" w:hAnsi="Arial Black" w:hint="default"/>
        <w:color w:val="A5A5A5" w:themeColor="accent3"/>
      </w:rPr>
    </w:lvl>
    <w:lvl w:ilvl="5">
      <w:start w:val="1"/>
      <w:numFmt w:val="bullet"/>
      <w:lvlText w:val="›"/>
      <w:lvlJc w:val="left"/>
      <w:pPr>
        <w:tabs>
          <w:tab w:val="num" w:pos="907"/>
        </w:tabs>
        <w:ind w:left="1020" w:hanging="170"/>
      </w:pPr>
      <w:rPr>
        <w:rFonts w:ascii="Arial Black" w:hAnsi="Arial Black" w:hint="default"/>
        <w:color w:val="A5A5A5" w:themeColor="accent3"/>
      </w:rPr>
    </w:lvl>
    <w:lvl w:ilvl="6">
      <w:start w:val="1"/>
      <w:numFmt w:val="bullet"/>
      <w:lvlText w:val="›"/>
      <w:lvlJc w:val="left"/>
      <w:pPr>
        <w:tabs>
          <w:tab w:val="num" w:pos="1077"/>
        </w:tabs>
        <w:ind w:left="1190" w:hanging="170"/>
      </w:pPr>
      <w:rPr>
        <w:rFonts w:ascii="Arial Black" w:hAnsi="Arial Black" w:hint="default"/>
        <w:color w:val="A5A5A5" w:themeColor="accent3"/>
      </w:rPr>
    </w:lvl>
    <w:lvl w:ilvl="7">
      <w:start w:val="1"/>
      <w:numFmt w:val="bullet"/>
      <w:lvlText w:val="›"/>
      <w:lvlJc w:val="left"/>
      <w:pPr>
        <w:tabs>
          <w:tab w:val="num" w:pos="1247"/>
        </w:tabs>
        <w:ind w:left="1360" w:hanging="170"/>
      </w:pPr>
      <w:rPr>
        <w:rFonts w:ascii="Arial Black" w:hAnsi="Arial Black" w:hint="default"/>
        <w:color w:val="A5A5A5" w:themeColor="accent3"/>
      </w:rPr>
    </w:lvl>
    <w:lvl w:ilvl="8">
      <w:start w:val="1"/>
      <w:numFmt w:val="bullet"/>
      <w:lvlText w:val="›"/>
      <w:lvlJc w:val="left"/>
      <w:pPr>
        <w:tabs>
          <w:tab w:val="num" w:pos="1417"/>
        </w:tabs>
        <w:ind w:left="1530" w:hanging="170"/>
      </w:pPr>
      <w:rPr>
        <w:rFonts w:ascii="Arial Black" w:hAnsi="Arial Black" w:hint="default"/>
        <w:color w:val="A5A5A5" w:themeColor="accent3"/>
      </w:rPr>
    </w:lvl>
  </w:abstractNum>
  <w:abstractNum w:abstractNumId="16">
    <w:nsid w:val="3BD06130"/>
    <w:multiLevelType w:val="hybridMultilevel"/>
    <w:tmpl w:val="10D05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04B6"/>
    <w:multiLevelType w:val="hybridMultilevel"/>
    <w:tmpl w:val="E7DA4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40215"/>
    <w:multiLevelType w:val="hybridMultilevel"/>
    <w:tmpl w:val="32F68A84"/>
    <w:lvl w:ilvl="0" w:tplc="002E476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C77BE3"/>
    <w:multiLevelType w:val="hybridMultilevel"/>
    <w:tmpl w:val="AEA68FB2"/>
    <w:lvl w:ilvl="0" w:tplc="11B81D92">
      <w:start w:val="1"/>
      <w:numFmt w:val="bullet"/>
      <w:pStyle w:val="Bulletpoin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E65E9"/>
    <w:multiLevelType w:val="hybridMultilevel"/>
    <w:tmpl w:val="B126B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32EDC"/>
    <w:multiLevelType w:val="hybridMultilevel"/>
    <w:tmpl w:val="BF7A4D2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46434B2A"/>
    <w:multiLevelType w:val="hybridMultilevel"/>
    <w:tmpl w:val="26F4AB02"/>
    <w:lvl w:ilvl="0" w:tplc="228817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9168B"/>
    <w:multiLevelType w:val="multilevel"/>
    <w:tmpl w:val="FEA21152"/>
    <w:lvl w:ilvl="0">
      <w:start w:val="1"/>
      <w:numFmt w:val="bullet"/>
      <w:lvlText w:val=""/>
      <w:lvlJc w:val="left"/>
      <w:pPr>
        <w:ind w:left="568" w:hanging="284"/>
      </w:pPr>
      <w:rPr>
        <w:rFonts w:ascii="Wingdings 2" w:hAnsi="Wingdings 2" w:hint="default"/>
        <w:color w:val="07428A"/>
      </w:rPr>
    </w:lvl>
    <w:lvl w:ilvl="1">
      <w:start w:val="1"/>
      <w:numFmt w:val="bullet"/>
      <w:lvlText w:val="–"/>
      <w:lvlJc w:val="left"/>
      <w:pPr>
        <w:ind w:left="852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136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4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6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40" w:hanging="284"/>
      </w:pPr>
      <w:rPr>
        <w:rFonts w:ascii="Wingdings" w:hAnsi="Wingdings" w:hint="default"/>
      </w:rPr>
    </w:lvl>
  </w:abstractNum>
  <w:abstractNum w:abstractNumId="24">
    <w:nsid w:val="4C231B83"/>
    <w:multiLevelType w:val="multilevel"/>
    <w:tmpl w:val="3B3010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lowerRoman"/>
      <w:lvlText w:val="(%2.)"/>
      <w:lvlJc w:val="left"/>
      <w:pPr>
        <w:ind w:left="425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CB03B3B"/>
    <w:multiLevelType w:val="hybridMultilevel"/>
    <w:tmpl w:val="30EE6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2240DB"/>
    <w:multiLevelType w:val="hybridMultilevel"/>
    <w:tmpl w:val="B32072D0"/>
    <w:lvl w:ilvl="0" w:tplc="FD74E710">
      <w:start w:val="1"/>
      <w:numFmt w:val="bullet"/>
      <w:lvlText w:val="›"/>
      <w:lvlJc w:val="left"/>
      <w:pPr>
        <w:ind w:left="170" w:hanging="170"/>
      </w:pPr>
      <w:rPr>
        <w:rFonts w:ascii="Arial Black" w:hAnsi="Arial Black" w:hint="default"/>
        <w:color w:val="ED7D31" w:themeColor="accen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927DD"/>
    <w:multiLevelType w:val="hybridMultilevel"/>
    <w:tmpl w:val="2A2A0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37468"/>
    <w:multiLevelType w:val="multilevel"/>
    <w:tmpl w:val="AF76BA24"/>
    <w:lvl w:ilvl="0">
      <w:start w:val="1"/>
      <w:numFmt w:val="bullet"/>
      <w:lvlText w:val="›"/>
      <w:lvlJc w:val="left"/>
      <w:pPr>
        <w:tabs>
          <w:tab w:val="num" w:pos="57"/>
        </w:tabs>
        <w:ind w:left="170" w:hanging="170"/>
      </w:pPr>
      <w:rPr>
        <w:rFonts w:ascii="Arial Black" w:hAnsi="Arial Black" w:hint="default"/>
        <w:color w:val="FFFFFF" w:themeColor="background1"/>
      </w:rPr>
    </w:lvl>
    <w:lvl w:ilvl="1">
      <w:start w:val="1"/>
      <w:numFmt w:val="bullet"/>
      <w:lvlText w:val="›"/>
      <w:lvlJc w:val="left"/>
      <w:pPr>
        <w:tabs>
          <w:tab w:val="num" w:pos="227"/>
        </w:tabs>
        <w:ind w:left="340" w:hanging="170"/>
      </w:pPr>
      <w:rPr>
        <w:rFonts w:ascii="Arial Black" w:hAnsi="Arial Black" w:hint="default"/>
        <w:color w:val="FFFFFF" w:themeColor="background1"/>
      </w:rPr>
    </w:lvl>
    <w:lvl w:ilvl="2">
      <w:start w:val="1"/>
      <w:numFmt w:val="bullet"/>
      <w:lvlText w:val="›"/>
      <w:lvlJc w:val="left"/>
      <w:pPr>
        <w:tabs>
          <w:tab w:val="num" w:pos="397"/>
        </w:tabs>
        <w:ind w:left="510" w:hanging="170"/>
      </w:pPr>
      <w:rPr>
        <w:rFonts w:ascii="Arial Black" w:hAnsi="Arial Black" w:hint="default"/>
        <w:color w:val="FFFFFF" w:themeColor="background1"/>
      </w:rPr>
    </w:lvl>
    <w:lvl w:ilvl="3">
      <w:start w:val="1"/>
      <w:numFmt w:val="bullet"/>
      <w:lvlText w:val="›"/>
      <w:lvlJc w:val="left"/>
      <w:pPr>
        <w:tabs>
          <w:tab w:val="num" w:pos="567"/>
        </w:tabs>
        <w:ind w:left="680" w:hanging="170"/>
      </w:pPr>
      <w:rPr>
        <w:rFonts w:ascii="Arial Black" w:hAnsi="Arial Black" w:hint="default"/>
        <w:color w:val="FFFFFF" w:themeColor="background1"/>
      </w:rPr>
    </w:lvl>
    <w:lvl w:ilvl="4">
      <w:start w:val="1"/>
      <w:numFmt w:val="bullet"/>
      <w:lvlText w:val="›"/>
      <w:lvlJc w:val="left"/>
      <w:pPr>
        <w:tabs>
          <w:tab w:val="num" w:pos="737"/>
        </w:tabs>
        <w:ind w:left="850" w:hanging="170"/>
      </w:pPr>
      <w:rPr>
        <w:rFonts w:ascii="Arial Black" w:hAnsi="Arial Black" w:hint="default"/>
        <w:color w:val="FFFFFF" w:themeColor="background1"/>
      </w:rPr>
    </w:lvl>
    <w:lvl w:ilvl="5">
      <w:start w:val="1"/>
      <w:numFmt w:val="bullet"/>
      <w:lvlText w:val="›"/>
      <w:lvlJc w:val="left"/>
      <w:pPr>
        <w:tabs>
          <w:tab w:val="num" w:pos="907"/>
        </w:tabs>
        <w:ind w:left="1020" w:hanging="170"/>
      </w:pPr>
      <w:rPr>
        <w:rFonts w:ascii="Arial Black" w:hAnsi="Arial Black" w:hint="default"/>
        <w:color w:val="FFFFFF" w:themeColor="background1"/>
      </w:rPr>
    </w:lvl>
    <w:lvl w:ilvl="6">
      <w:start w:val="1"/>
      <w:numFmt w:val="bullet"/>
      <w:lvlText w:val="›"/>
      <w:lvlJc w:val="left"/>
      <w:pPr>
        <w:tabs>
          <w:tab w:val="num" w:pos="1077"/>
        </w:tabs>
        <w:ind w:left="1190" w:hanging="170"/>
      </w:pPr>
      <w:rPr>
        <w:rFonts w:ascii="Arial Black" w:hAnsi="Arial Black" w:hint="default"/>
        <w:color w:val="FFFFFF" w:themeColor="background1"/>
      </w:rPr>
    </w:lvl>
    <w:lvl w:ilvl="7">
      <w:start w:val="1"/>
      <w:numFmt w:val="bullet"/>
      <w:lvlText w:val="›"/>
      <w:lvlJc w:val="left"/>
      <w:pPr>
        <w:tabs>
          <w:tab w:val="num" w:pos="1247"/>
        </w:tabs>
        <w:ind w:left="1360" w:hanging="170"/>
      </w:pPr>
      <w:rPr>
        <w:rFonts w:ascii="Arial Black" w:hAnsi="Arial Black" w:hint="default"/>
        <w:color w:val="FFFFFF" w:themeColor="background1"/>
      </w:rPr>
    </w:lvl>
    <w:lvl w:ilvl="8">
      <w:start w:val="1"/>
      <w:numFmt w:val="bullet"/>
      <w:lvlText w:val="›"/>
      <w:lvlJc w:val="left"/>
      <w:pPr>
        <w:tabs>
          <w:tab w:val="num" w:pos="1417"/>
        </w:tabs>
        <w:ind w:left="1530" w:hanging="170"/>
      </w:pPr>
      <w:rPr>
        <w:rFonts w:ascii="Arial Black" w:hAnsi="Arial Black" w:hint="default"/>
        <w:color w:val="FFFFFF" w:themeColor="background1"/>
      </w:rPr>
    </w:lvl>
  </w:abstractNum>
  <w:abstractNum w:abstractNumId="29">
    <w:nsid w:val="5AB5196F"/>
    <w:multiLevelType w:val="hybridMultilevel"/>
    <w:tmpl w:val="B37C4128"/>
    <w:lvl w:ilvl="0" w:tplc="30D8556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C701F"/>
    <w:multiLevelType w:val="hybridMultilevel"/>
    <w:tmpl w:val="B7D29996"/>
    <w:lvl w:ilvl="0" w:tplc="BFACC82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u w:color="937F47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B7C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94017E4"/>
    <w:multiLevelType w:val="hybridMultilevel"/>
    <w:tmpl w:val="667E48B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B240AE7"/>
    <w:multiLevelType w:val="hybridMultilevel"/>
    <w:tmpl w:val="DCAC34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221F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0467265"/>
    <w:multiLevelType w:val="multilevel"/>
    <w:tmpl w:val="047A3A36"/>
    <w:lvl w:ilvl="0">
      <w:numFmt w:val="decimal"/>
      <w:pStyle w:val="Ttulo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FF6B82"/>
    <w:multiLevelType w:val="hybridMultilevel"/>
    <w:tmpl w:val="4DB2F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01AE5"/>
    <w:multiLevelType w:val="hybridMultilevel"/>
    <w:tmpl w:val="DF5C8EB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ED471E1"/>
    <w:multiLevelType w:val="hybridMultilevel"/>
    <w:tmpl w:val="3EAE1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14"/>
  </w:num>
  <w:num w:numId="5">
    <w:abstractNumId w:val="23"/>
  </w:num>
  <w:num w:numId="6">
    <w:abstractNumId w:val="14"/>
  </w:num>
  <w:num w:numId="7">
    <w:abstractNumId w:val="23"/>
  </w:num>
  <w:num w:numId="8">
    <w:abstractNumId w:val="24"/>
  </w:num>
  <w:num w:numId="9">
    <w:abstractNumId w:val="23"/>
  </w:num>
  <w:num w:numId="10">
    <w:abstractNumId w:val="23"/>
  </w:num>
  <w:num w:numId="11">
    <w:abstractNumId w:val="35"/>
  </w:num>
  <w:num w:numId="12">
    <w:abstractNumId w:val="35"/>
  </w:num>
  <w:num w:numId="13">
    <w:abstractNumId w:val="35"/>
  </w:num>
  <w:num w:numId="14">
    <w:abstractNumId w:val="7"/>
  </w:num>
  <w:num w:numId="15">
    <w:abstractNumId w:val="10"/>
  </w:num>
  <w:num w:numId="16">
    <w:abstractNumId w:val="12"/>
  </w:num>
  <w:num w:numId="17">
    <w:abstractNumId w:val="15"/>
  </w:num>
  <w:num w:numId="18">
    <w:abstractNumId w:val="28"/>
  </w:num>
  <w:num w:numId="19">
    <w:abstractNumId w:val="26"/>
  </w:num>
  <w:num w:numId="20">
    <w:abstractNumId w:val="19"/>
  </w:num>
  <w:num w:numId="21">
    <w:abstractNumId w:val="13"/>
  </w:num>
  <w:num w:numId="22">
    <w:abstractNumId w:val="3"/>
  </w:num>
  <w:num w:numId="23">
    <w:abstractNumId w:val="34"/>
  </w:num>
  <w:num w:numId="24">
    <w:abstractNumId w:val="31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3"/>
  </w:num>
  <w:num w:numId="28">
    <w:abstractNumId w:val="9"/>
  </w:num>
  <w:num w:numId="29">
    <w:abstractNumId w:val="29"/>
  </w:num>
  <w:num w:numId="30">
    <w:abstractNumId w:val="11"/>
  </w:num>
  <w:num w:numId="31">
    <w:abstractNumId w:val="8"/>
  </w:num>
  <w:num w:numId="32">
    <w:abstractNumId w:val="21"/>
  </w:num>
  <w:num w:numId="33">
    <w:abstractNumId w:val="37"/>
  </w:num>
  <w:num w:numId="34">
    <w:abstractNumId w:val="32"/>
  </w:num>
  <w:num w:numId="35">
    <w:abstractNumId w:val="18"/>
  </w:num>
  <w:num w:numId="36">
    <w:abstractNumId w:val="6"/>
  </w:num>
  <w:num w:numId="37">
    <w:abstractNumId w:val="4"/>
  </w:num>
  <w:num w:numId="38">
    <w:abstractNumId w:val="25"/>
  </w:num>
  <w:num w:numId="39">
    <w:abstractNumId w:val="5"/>
  </w:num>
  <w:num w:numId="40">
    <w:abstractNumId w:val="5"/>
  </w:num>
  <w:num w:numId="41">
    <w:abstractNumId w:val="38"/>
  </w:num>
  <w:num w:numId="42">
    <w:abstractNumId w:val="20"/>
  </w:num>
  <w:num w:numId="43">
    <w:abstractNumId w:val="36"/>
  </w:num>
  <w:num w:numId="44">
    <w:abstractNumId w:val="17"/>
  </w:num>
  <w:num w:numId="45">
    <w:abstractNumId w:val="16"/>
  </w:num>
  <w:num w:numId="46">
    <w:abstractNumId w:val="2"/>
  </w:num>
  <w:num w:numId="47">
    <w:abstractNumId w:val="33"/>
  </w:num>
  <w:num w:numId="48">
    <w:abstractNumId w:val="22"/>
  </w:num>
  <w:num w:numId="49">
    <w:abstractNumId w:val="1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F6"/>
    <w:rsid w:val="00000224"/>
    <w:rsid w:val="00010B71"/>
    <w:rsid w:val="000269F0"/>
    <w:rsid w:val="00031AA6"/>
    <w:rsid w:val="00032756"/>
    <w:rsid w:val="0003333B"/>
    <w:rsid w:val="00033EF9"/>
    <w:rsid w:val="00041D56"/>
    <w:rsid w:val="00041E3A"/>
    <w:rsid w:val="00042D43"/>
    <w:rsid w:val="00047BF9"/>
    <w:rsid w:val="00050757"/>
    <w:rsid w:val="00056719"/>
    <w:rsid w:val="00056B18"/>
    <w:rsid w:val="00061086"/>
    <w:rsid w:val="0006281E"/>
    <w:rsid w:val="00065D3B"/>
    <w:rsid w:val="0008330E"/>
    <w:rsid w:val="00083D29"/>
    <w:rsid w:val="00084292"/>
    <w:rsid w:val="00085CC6"/>
    <w:rsid w:val="00087141"/>
    <w:rsid w:val="000916D4"/>
    <w:rsid w:val="000925DE"/>
    <w:rsid w:val="000A206C"/>
    <w:rsid w:val="000A40CF"/>
    <w:rsid w:val="000C6B80"/>
    <w:rsid w:val="000D4729"/>
    <w:rsid w:val="000D4D6C"/>
    <w:rsid w:val="000D5A93"/>
    <w:rsid w:val="000D7FAF"/>
    <w:rsid w:val="000E19A4"/>
    <w:rsid w:val="000E478B"/>
    <w:rsid w:val="000E65AB"/>
    <w:rsid w:val="000F3E5C"/>
    <w:rsid w:val="000F62A0"/>
    <w:rsid w:val="000F69EC"/>
    <w:rsid w:val="00100C40"/>
    <w:rsid w:val="00101C4C"/>
    <w:rsid w:val="00103C4C"/>
    <w:rsid w:val="001041CD"/>
    <w:rsid w:val="00122376"/>
    <w:rsid w:val="001240C9"/>
    <w:rsid w:val="001334EC"/>
    <w:rsid w:val="001364F9"/>
    <w:rsid w:val="001379B3"/>
    <w:rsid w:val="001451D3"/>
    <w:rsid w:val="00145F49"/>
    <w:rsid w:val="00146CFF"/>
    <w:rsid w:val="001541E1"/>
    <w:rsid w:val="001555FA"/>
    <w:rsid w:val="00176CE4"/>
    <w:rsid w:val="00185950"/>
    <w:rsid w:val="001861FA"/>
    <w:rsid w:val="0019212D"/>
    <w:rsid w:val="001A60B6"/>
    <w:rsid w:val="001A6CD7"/>
    <w:rsid w:val="001B237F"/>
    <w:rsid w:val="001B5D61"/>
    <w:rsid w:val="001C031C"/>
    <w:rsid w:val="001C2163"/>
    <w:rsid w:val="001C41B9"/>
    <w:rsid w:val="001D3A1E"/>
    <w:rsid w:val="001D4C52"/>
    <w:rsid w:val="001F385B"/>
    <w:rsid w:val="001F3CAA"/>
    <w:rsid w:val="001F5B45"/>
    <w:rsid w:val="00207573"/>
    <w:rsid w:val="00214A3E"/>
    <w:rsid w:val="002217BD"/>
    <w:rsid w:val="00224A84"/>
    <w:rsid w:val="002251E6"/>
    <w:rsid w:val="002265C6"/>
    <w:rsid w:val="00231596"/>
    <w:rsid w:val="0023220A"/>
    <w:rsid w:val="00243C72"/>
    <w:rsid w:val="00247818"/>
    <w:rsid w:val="00247895"/>
    <w:rsid w:val="00252428"/>
    <w:rsid w:val="00252C1D"/>
    <w:rsid w:val="002546FC"/>
    <w:rsid w:val="00254D65"/>
    <w:rsid w:val="002634B3"/>
    <w:rsid w:val="00265BD0"/>
    <w:rsid w:val="002712D2"/>
    <w:rsid w:val="00272096"/>
    <w:rsid w:val="0027377A"/>
    <w:rsid w:val="00276753"/>
    <w:rsid w:val="002868E1"/>
    <w:rsid w:val="00287D51"/>
    <w:rsid w:val="002A516D"/>
    <w:rsid w:val="002A61E0"/>
    <w:rsid w:val="002B04B3"/>
    <w:rsid w:val="002B05EF"/>
    <w:rsid w:val="002B13C6"/>
    <w:rsid w:val="002B2F4C"/>
    <w:rsid w:val="002B602D"/>
    <w:rsid w:val="002C62A1"/>
    <w:rsid w:val="002D5C50"/>
    <w:rsid w:val="002E2CC9"/>
    <w:rsid w:val="002E4FD1"/>
    <w:rsid w:val="002F413F"/>
    <w:rsid w:val="002F4BB0"/>
    <w:rsid w:val="00304A38"/>
    <w:rsid w:val="003124DD"/>
    <w:rsid w:val="0031667D"/>
    <w:rsid w:val="00321D2E"/>
    <w:rsid w:val="00323E6F"/>
    <w:rsid w:val="003312D4"/>
    <w:rsid w:val="003403A4"/>
    <w:rsid w:val="003412BB"/>
    <w:rsid w:val="0034190C"/>
    <w:rsid w:val="00343848"/>
    <w:rsid w:val="003440A4"/>
    <w:rsid w:val="0034544D"/>
    <w:rsid w:val="00346F4D"/>
    <w:rsid w:val="00347FA3"/>
    <w:rsid w:val="0036202E"/>
    <w:rsid w:val="00364B06"/>
    <w:rsid w:val="00374CE1"/>
    <w:rsid w:val="00375B90"/>
    <w:rsid w:val="003857D6"/>
    <w:rsid w:val="00394191"/>
    <w:rsid w:val="00395D5B"/>
    <w:rsid w:val="003A2163"/>
    <w:rsid w:val="003A7F06"/>
    <w:rsid w:val="003B1E7E"/>
    <w:rsid w:val="003B2E5E"/>
    <w:rsid w:val="003C18B9"/>
    <w:rsid w:val="003C3F58"/>
    <w:rsid w:val="003D1D16"/>
    <w:rsid w:val="003D4216"/>
    <w:rsid w:val="003E1F73"/>
    <w:rsid w:val="003E273F"/>
    <w:rsid w:val="003F164E"/>
    <w:rsid w:val="003F3AD7"/>
    <w:rsid w:val="003F5364"/>
    <w:rsid w:val="003F5B53"/>
    <w:rsid w:val="00402E5D"/>
    <w:rsid w:val="00404ED8"/>
    <w:rsid w:val="0040759C"/>
    <w:rsid w:val="00410AEB"/>
    <w:rsid w:val="00412681"/>
    <w:rsid w:val="0041358F"/>
    <w:rsid w:val="00444A51"/>
    <w:rsid w:val="004454A2"/>
    <w:rsid w:val="004473ED"/>
    <w:rsid w:val="00454649"/>
    <w:rsid w:val="00457F9F"/>
    <w:rsid w:val="00466E32"/>
    <w:rsid w:val="00467EA5"/>
    <w:rsid w:val="00467F61"/>
    <w:rsid w:val="0047671B"/>
    <w:rsid w:val="00476871"/>
    <w:rsid w:val="004804E9"/>
    <w:rsid w:val="00485FCD"/>
    <w:rsid w:val="00490007"/>
    <w:rsid w:val="00493923"/>
    <w:rsid w:val="004A0128"/>
    <w:rsid w:val="004A0BBA"/>
    <w:rsid w:val="004A1036"/>
    <w:rsid w:val="004A366F"/>
    <w:rsid w:val="004A52E3"/>
    <w:rsid w:val="004A7A33"/>
    <w:rsid w:val="004B2AA7"/>
    <w:rsid w:val="004B6C2A"/>
    <w:rsid w:val="004C1133"/>
    <w:rsid w:val="004C3D97"/>
    <w:rsid w:val="004C4D76"/>
    <w:rsid w:val="004C6595"/>
    <w:rsid w:val="004D38EF"/>
    <w:rsid w:val="004D4520"/>
    <w:rsid w:val="004E1402"/>
    <w:rsid w:val="004F3F4D"/>
    <w:rsid w:val="005028EC"/>
    <w:rsid w:val="0050687C"/>
    <w:rsid w:val="0050798B"/>
    <w:rsid w:val="00510A97"/>
    <w:rsid w:val="00513CD7"/>
    <w:rsid w:val="00515661"/>
    <w:rsid w:val="0052707C"/>
    <w:rsid w:val="00530DB7"/>
    <w:rsid w:val="00532322"/>
    <w:rsid w:val="00534468"/>
    <w:rsid w:val="005356B9"/>
    <w:rsid w:val="00535D89"/>
    <w:rsid w:val="00544BC4"/>
    <w:rsid w:val="00550E9E"/>
    <w:rsid w:val="005532C6"/>
    <w:rsid w:val="00556640"/>
    <w:rsid w:val="005623E6"/>
    <w:rsid w:val="00563356"/>
    <w:rsid w:val="00563A7F"/>
    <w:rsid w:val="00572FD2"/>
    <w:rsid w:val="00573DC5"/>
    <w:rsid w:val="00573E10"/>
    <w:rsid w:val="005753BE"/>
    <w:rsid w:val="00575E08"/>
    <w:rsid w:val="005760DF"/>
    <w:rsid w:val="00582410"/>
    <w:rsid w:val="005838DD"/>
    <w:rsid w:val="00584019"/>
    <w:rsid w:val="00584295"/>
    <w:rsid w:val="005851CA"/>
    <w:rsid w:val="0058598E"/>
    <w:rsid w:val="00585C45"/>
    <w:rsid w:val="005903FF"/>
    <w:rsid w:val="00593146"/>
    <w:rsid w:val="00596DFB"/>
    <w:rsid w:val="005A1EF6"/>
    <w:rsid w:val="005A6EFC"/>
    <w:rsid w:val="005A7C09"/>
    <w:rsid w:val="005B0037"/>
    <w:rsid w:val="005B17BA"/>
    <w:rsid w:val="005B5ABA"/>
    <w:rsid w:val="005B7509"/>
    <w:rsid w:val="005C4C7F"/>
    <w:rsid w:val="005E3185"/>
    <w:rsid w:val="005E66DB"/>
    <w:rsid w:val="005E7FCB"/>
    <w:rsid w:val="00601AB3"/>
    <w:rsid w:val="00606EE4"/>
    <w:rsid w:val="00611126"/>
    <w:rsid w:val="00614B87"/>
    <w:rsid w:val="00627BF2"/>
    <w:rsid w:val="00633F0C"/>
    <w:rsid w:val="006341D9"/>
    <w:rsid w:val="006366E0"/>
    <w:rsid w:val="006567C0"/>
    <w:rsid w:val="006870AC"/>
    <w:rsid w:val="00693ED0"/>
    <w:rsid w:val="006977CF"/>
    <w:rsid w:val="006A1AB8"/>
    <w:rsid w:val="006A4DCB"/>
    <w:rsid w:val="006B156A"/>
    <w:rsid w:val="006B42FB"/>
    <w:rsid w:val="006B54F1"/>
    <w:rsid w:val="006B7085"/>
    <w:rsid w:val="006C24B6"/>
    <w:rsid w:val="006C3E65"/>
    <w:rsid w:val="006D2BC1"/>
    <w:rsid w:val="006D5DB6"/>
    <w:rsid w:val="006E1D97"/>
    <w:rsid w:val="006E4B19"/>
    <w:rsid w:val="006E585D"/>
    <w:rsid w:val="006E5B34"/>
    <w:rsid w:val="006F17A5"/>
    <w:rsid w:val="006F5D38"/>
    <w:rsid w:val="00700368"/>
    <w:rsid w:val="0070268B"/>
    <w:rsid w:val="00702D0D"/>
    <w:rsid w:val="007065C5"/>
    <w:rsid w:val="0071549F"/>
    <w:rsid w:val="007226A9"/>
    <w:rsid w:val="007237D8"/>
    <w:rsid w:val="00733FD6"/>
    <w:rsid w:val="007379D4"/>
    <w:rsid w:val="00737DBD"/>
    <w:rsid w:val="0074054E"/>
    <w:rsid w:val="007407C5"/>
    <w:rsid w:val="00741356"/>
    <w:rsid w:val="0074645F"/>
    <w:rsid w:val="00750055"/>
    <w:rsid w:val="00755099"/>
    <w:rsid w:val="00755DC2"/>
    <w:rsid w:val="00763E70"/>
    <w:rsid w:val="00765A9F"/>
    <w:rsid w:val="00776160"/>
    <w:rsid w:val="00781AA1"/>
    <w:rsid w:val="00790C73"/>
    <w:rsid w:val="007966D7"/>
    <w:rsid w:val="007A5A86"/>
    <w:rsid w:val="007B083B"/>
    <w:rsid w:val="007B151C"/>
    <w:rsid w:val="007B7169"/>
    <w:rsid w:val="007C2073"/>
    <w:rsid w:val="007C45CE"/>
    <w:rsid w:val="007C4737"/>
    <w:rsid w:val="007C5DC5"/>
    <w:rsid w:val="007C6EBA"/>
    <w:rsid w:val="007C6F64"/>
    <w:rsid w:val="007C7DAF"/>
    <w:rsid w:val="007D2DC3"/>
    <w:rsid w:val="007D3AD2"/>
    <w:rsid w:val="007D3B08"/>
    <w:rsid w:val="007E0175"/>
    <w:rsid w:val="007E4CA3"/>
    <w:rsid w:val="007F3FC0"/>
    <w:rsid w:val="007F4DBD"/>
    <w:rsid w:val="008308EC"/>
    <w:rsid w:val="0083279D"/>
    <w:rsid w:val="0083420F"/>
    <w:rsid w:val="00836F83"/>
    <w:rsid w:val="008514E4"/>
    <w:rsid w:val="0085632E"/>
    <w:rsid w:val="008564A8"/>
    <w:rsid w:val="008600D9"/>
    <w:rsid w:val="0086074F"/>
    <w:rsid w:val="00864298"/>
    <w:rsid w:val="00867E98"/>
    <w:rsid w:val="00874877"/>
    <w:rsid w:val="008759B2"/>
    <w:rsid w:val="008802C5"/>
    <w:rsid w:val="008829CE"/>
    <w:rsid w:val="00882B45"/>
    <w:rsid w:val="00890132"/>
    <w:rsid w:val="00892042"/>
    <w:rsid w:val="008968D8"/>
    <w:rsid w:val="008A62F8"/>
    <w:rsid w:val="008A7BF0"/>
    <w:rsid w:val="008A7D23"/>
    <w:rsid w:val="008B3481"/>
    <w:rsid w:val="008B5631"/>
    <w:rsid w:val="008B6309"/>
    <w:rsid w:val="008C7779"/>
    <w:rsid w:val="008D315D"/>
    <w:rsid w:val="008E5AC9"/>
    <w:rsid w:val="008F1C7C"/>
    <w:rsid w:val="008F2FF4"/>
    <w:rsid w:val="00905C80"/>
    <w:rsid w:val="009110E9"/>
    <w:rsid w:val="009218C1"/>
    <w:rsid w:val="00922375"/>
    <w:rsid w:val="0092247E"/>
    <w:rsid w:val="00922567"/>
    <w:rsid w:val="0092463F"/>
    <w:rsid w:val="009323CA"/>
    <w:rsid w:val="00934450"/>
    <w:rsid w:val="009373EA"/>
    <w:rsid w:val="00941953"/>
    <w:rsid w:val="00957392"/>
    <w:rsid w:val="009647D0"/>
    <w:rsid w:val="009709AE"/>
    <w:rsid w:val="009814F0"/>
    <w:rsid w:val="0099549B"/>
    <w:rsid w:val="009957CC"/>
    <w:rsid w:val="009B22DB"/>
    <w:rsid w:val="009B57CB"/>
    <w:rsid w:val="009B5BE7"/>
    <w:rsid w:val="009D0A8A"/>
    <w:rsid w:val="009D4C84"/>
    <w:rsid w:val="009E4FF0"/>
    <w:rsid w:val="009F07E8"/>
    <w:rsid w:val="009F31F6"/>
    <w:rsid w:val="009F7CB1"/>
    <w:rsid w:val="00A016FD"/>
    <w:rsid w:val="00A075F0"/>
    <w:rsid w:val="00A077AF"/>
    <w:rsid w:val="00A15D3E"/>
    <w:rsid w:val="00A16F76"/>
    <w:rsid w:val="00A245F7"/>
    <w:rsid w:val="00A3407F"/>
    <w:rsid w:val="00A41ACA"/>
    <w:rsid w:val="00A462E3"/>
    <w:rsid w:val="00A46D4F"/>
    <w:rsid w:val="00A51FAE"/>
    <w:rsid w:val="00A54FA1"/>
    <w:rsid w:val="00A55EBE"/>
    <w:rsid w:val="00A604CF"/>
    <w:rsid w:val="00A61CC9"/>
    <w:rsid w:val="00A660A1"/>
    <w:rsid w:val="00A67B90"/>
    <w:rsid w:val="00A70A3D"/>
    <w:rsid w:val="00A70C82"/>
    <w:rsid w:val="00A72DEC"/>
    <w:rsid w:val="00A83399"/>
    <w:rsid w:val="00A9041B"/>
    <w:rsid w:val="00A96660"/>
    <w:rsid w:val="00AB1433"/>
    <w:rsid w:val="00AB3896"/>
    <w:rsid w:val="00AB79D4"/>
    <w:rsid w:val="00AC49B6"/>
    <w:rsid w:val="00AD675E"/>
    <w:rsid w:val="00AE4987"/>
    <w:rsid w:val="00AF00F5"/>
    <w:rsid w:val="00AF75F1"/>
    <w:rsid w:val="00B014B7"/>
    <w:rsid w:val="00B07351"/>
    <w:rsid w:val="00B07742"/>
    <w:rsid w:val="00B078B2"/>
    <w:rsid w:val="00B122B4"/>
    <w:rsid w:val="00B147E8"/>
    <w:rsid w:val="00B446F3"/>
    <w:rsid w:val="00B4659C"/>
    <w:rsid w:val="00B47C78"/>
    <w:rsid w:val="00B51C5F"/>
    <w:rsid w:val="00B579A7"/>
    <w:rsid w:val="00B60A8F"/>
    <w:rsid w:val="00B61DEE"/>
    <w:rsid w:val="00B64694"/>
    <w:rsid w:val="00B72D00"/>
    <w:rsid w:val="00B757FE"/>
    <w:rsid w:val="00B77C8B"/>
    <w:rsid w:val="00B846E0"/>
    <w:rsid w:val="00B9274E"/>
    <w:rsid w:val="00B957AC"/>
    <w:rsid w:val="00B97794"/>
    <w:rsid w:val="00BA1241"/>
    <w:rsid w:val="00BA27AA"/>
    <w:rsid w:val="00BB79C1"/>
    <w:rsid w:val="00BC231C"/>
    <w:rsid w:val="00BC3828"/>
    <w:rsid w:val="00BD5051"/>
    <w:rsid w:val="00BD6498"/>
    <w:rsid w:val="00BD704A"/>
    <w:rsid w:val="00BE2F1E"/>
    <w:rsid w:val="00BE5CB3"/>
    <w:rsid w:val="00BE7433"/>
    <w:rsid w:val="00BF558A"/>
    <w:rsid w:val="00C0368E"/>
    <w:rsid w:val="00C043D0"/>
    <w:rsid w:val="00C176B8"/>
    <w:rsid w:val="00C310BE"/>
    <w:rsid w:val="00C32CD9"/>
    <w:rsid w:val="00C3733B"/>
    <w:rsid w:val="00C4203A"/>
    <w:rsid w:val="00C503A5"/>
    <w:rsid w:val="00C53296"/>
    <w:rsid w:val="00C62F60"/>
    <w:rsid w:val="00C65EC3"/>
    <w:rsid w:val="00C73BC2"/>
    <w:rsid w:val="00C761A5"/>
    <w:rsid w:val="00C832B1"/>
    <w:rsid w:val="00C858BE"/>
    <w:rsid w:val="00C870DE"/>
    <w:rsid w:val="00C93DC7"/>
    <w:rsid w:val="00CB112C"/>
    <w:rsid w:val="00CB1F9A"/>
    <w:rsid w:val="00CC74F5"/>
    <w:rsid w:val="00CC7769"/>
    <w:rsid w:val="00CD039D"/>
    <w:rsid w:val="00CD4852"/>
    <w:rsid w:val="00CE1ACD"/>
    <w:rsid w:val="00CE2D4D"/>
    <w:rsid w:val="00CE6AB6"/>
    <w:rsid w:val="00D003F8"/>
    <w:rsid w:val="00D03CD6"/>
    <w:rsid w:val="00D04EB1"/>
    <w:rsid w:val="00D17C9E"/>
    <w:rsid w:val="00D2029E"/>
    <w:rsid w:val="00D21448"/>
    <w:rsid w:val="00D23EB1"/>
    <w:rsid w:val="00D2476B"/>
    <w:rsid w:val="00D27B1B"/>
    <w:rsid w:val="00D32A1E"/>
    <w:rsid w:val="00D335B3"/>
    <w:rsid w:val="00D342DE"/>
    <w:rsid w:val="00D373C7"/>
    <w:rsid w:val="00D42B7D"/>
    <w:rsid w:val="00D47626"/>
    <w:rsid w:val="00D503B9"/>
    <w:rsid w:val="00D50499"/>
    <w:rsid w:val="00D6103A"/>
    <w:rsid w:val="00D615EC"/>
    <w:rsid w:val="00D66EA9"/>
    <w:rsid w:val="00D70886"/>
    <w:rsid w:val="00D71A03"/>
    <w:rsid w:val="00D73F79"/>
    <w:rsid w:val="00D8016B"/>
    <w:rsid w:val="00D90483"/>
    <w:rsid w:val="00D91865"/>
    <w:rsid w:val="00D92877"/>
    <w:rsid w:val="00D9484A"/>
    <w:rsid w:val="00DA4703"/>
    <w:rsid w:val="00DA5A54"/>
    <w:rsid w:val="00DB78C3"/>
    <w:rsid w:val="00DD07DD"/>
    <w:rsid w:val="00DD2676"/>
    <w:rsid w:val="00DF0643"/>
    <w:rsid w:val="00DF2268"/>
    <w:rsid w:val="00DF2CD0"/>
    <w:rsid w:val="00E062DF"/>
    <w:rsid w:val="00E13233"/>
    <w:rsid w:val="00E15702"/>
    <w:rsid w:val="00E217AD"/>
    <w:rsid w:val="00E3039A"/>
    <w:rsid w:val="00E316C2"/>
    <w:rsid w:val="00E34E12"/>
    <w:rsid w:val="00E378A9"/>
    <w:rsid w:val="00E40633"/>
    <w:rsid w:val="00E50021"/>
    <w:rsid w:val="00E5495C"/>
    <w:rsid w:val="00E60EEC"/>
    <w:rsid w:val="00E651C5"/>
    <w:rsid w:val="00E67EE7"/>
    <w:rsid w:val="00E67FF9"/>
    <w:rsid w:val="00E72E7F"/>
    <w:rsid w:val="00E740E4"/>
    <w:rsid w:val="00E754BB"/>
    <w:rsid w:val="00E76950"/>
    <w:rsid w:val="00E76E32"/>
    <w:rsid w:val="00E8016D"/>
    <w:rsid w:val="00E80204"/>
    <w:rsid w:val="00E91EE0"/>
    <w:rsid w:val="00E97A69"/>
    <w:rsid w:val="00EA49AC"/>
    <w:rsid w:val="00EB3086"/>
    <w:rsid w:val="00EB68B6"/>
    <w:rsid w:val="00EC769C"/>
    <w:rsid w:val="00ED4C13"/>
    <w:rsid w:val="00ED4EEF"/>
    <w:rsid w:val="00ED77F9"/>
    <w:rsid w:val="00EE3CBE"/>
    <w:rsid w:val="00EF08BC"/>
    <w:rsid w:val="00EF2951"/>
    <w:rsid w:val="00EF3108"/>
    <w:rsid w:val="00EF521E"/>
    <w:rsid w:val="00F034E0"/>
    <w:rsid w:val="00F11918"/>
    <w:rsid w:val="00F1315E"/>
    <w:rsid w:val="00F13F4B"/>
    <w:rsid w:val="00F246D2"/>
    <w:rsid w:val="00F24AAF"/>
    <w:rsid w:val="00F2766F"/>
    <w:rsid w:val="00F31AA9"/>
    <w:rsid w:val="00F42CAC"/>
    <w:rsid w:val="00F46833"/>
    <w:rsid w:val="00F51811"/>
    <w:rsid w:val="00F54F59"/>
    <w:rsid w:val="00F5603C"/>
    <w:rsid w:val="00F673D5"/>
    <w:rsid w:val="00F85E88"/>
    <w:rsid w:val="00F934AC"/>
    <w:rsid w:val="00FA3CC9"/>
    <w:rsid w:val="00FA79C7"/>
    <w:rsid w:val="00FB0016"/>
    <w:rsid w:val="00FB20DF"/>
    <w:rsid w:val="00FB327A"/>
    <w:rsid w:val="00FC1020"/>
    <w:rsid w:val="00FD768B"/>
    <w:rsid w:val="00FF37C8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6F389C9-9BC2-4026-B06C-AF8C5ADB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737"/>
    <w:pPr>
      <w:spacing w:after="0" w:line="280" w:lineRule="atLeast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rsid w:val="00D335B3"/>
    <w:pPr>
      <w:keepNext/>
      <w:keepLines/>
      <w:numPr>
        <w:numId w:val="13"/>
      </w:numPr>
      <w:suppressAutoHyphens/>
      <w:spacing w:after="250" w:line="250" w:lineRule="atLeast"/>
      <w:outlineLvl w:val="0"/>
    </w:pPr>
    <w:rPr>
      <w:rFonts w:ascii="Frutiger 45 Light" w:eastAsia="Times New Roman" w:hAnsi="Frutiger 45 Light" w:cs="Arial"/>
      <w:b/>
      <w:bCs/>
      <w:color w:val="000066"/>
      <w:sz w:val="32"/>
      <w:szCs w:val="24"/>
      <w:lang w:val="en-GB" w:eastAsia="de-DE"/>
    </w:rPr>
  </w:style>
  <w:style w:type="paragraph" w:styleId="Ttulo2">
    <w:name w:val="heading 2"/>
    <w:basedOn w:val="Ttulo3"/>
    <w:next w:val="Normal"/>
    <w:link w:val="Ttulo2Car"/>
    <w:rsid w:val="00D335B3"/>
    <w:pPr>
      <w:numPr>
        <w:ilvl w:val="1"/>
      </w:numPr>
      <w:outlineLvl w:val="1"/>
    </w:pPr>
    <w:rPr>
      <w:color w:val="000066"/>
      <w:lang w:val="en-GB"/>
    </w:rPr>
  </w:style>
  <w:style w:type="paragraph" w:styleId="Ttulo3">
    <w:name w:val="heading 3"/>
    <w:basedOn w:val="Normal"/>
    <w:next w:val="Normal"/>
    <w:link w:val="Ttulo3Car"/>
    <w:rsid w:val="00D335B3"/>
    <w:pPr>
      <w:numPr>
        <w:ilvl w:val="2"/>
        <w:numId w:val="13"/>
      </w:numPr>
      <w:autoSpaceDE w:val="0"/>
      <w:autoSpaceDN w:val="0"/>
      <w:adjustRightInd w:val="0"/>
      <w:spacing w:after="250" w:line="250" w:lineRule="atLeast"/>
      <w:outlineLvl w:val="2"/>
    </w:pPr>
    <w:rPr>
      <w:rFonts w:ascii="Frutiger 45 Light" w:eastAsia="Times New Roman" w:hAnsi="Frutiger 45 Light" w:cs="Arial"/>
      <w:b/>
      <w:bCs/>
      <w:color w:val="000000"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335B3"/>
    <w:rPr>
      <w:rFonts w:ascii="Frutiger 45 Light" w:eastAsia="Times New Roman" w:hAnsi="Frutiger 45 Light" w:cs="Arial"/>
      <w:b/>
      <w:bCs/>
      <w:color w:val="000000"/>
      <w:sz w:val="20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D335B3"/>
    <w:rPr>
      <w:rFonts w:ascii="Frutiger 45 Light" w:eastAsia="Times New Roman" w:hAnsi="Frutiger 45 Light" w:cs="Arial"/>
      <w:b/>
      <w:bCs/>
      <w:color w:val="000066"/>
      <w:sz w:val="20"/>
      <w:szCs w:val="20"/>
      <w:lang w:val="en-GB" w:eastAsia="de-DE"/>
    </w:rPr>
  </w:style>
  <w:style w:type="character" w:customStyle="1" w:styleId="Ttulo1Car">
    <w:name w:val="Título 1 Car"/>
    <w:basedOn w:val="Fuentedeprrafopredeter"/>
    <w:link w:val="Ttulo1"/>
    <w:rsid w:val="00D335B3"/>
    <w:rPr>
      <w:rFonts w:ascii="Frutiger 45 Light" w:eastAsia="Times New Roman" w:hAnsi="Frutiger 45 Light" w:cs="Arial"/>
      <w:b/>
      <w:bCs/>
      <w:color w:val="000066"/>
      <w:sz w:val="32"/>
      <w:szCs w:val="24"/>
      <w:lang w:val="en-GB" w:eastAsia="de-DE"/>
    </w:rPr>
  </w:style>
  <w:style w:type="paragraph" w:customStyle="1" w:styleId="SectionHeader">
    <w:name w:val="Section Header"/>
    <w:basedOn w:val="Normal"/>
    <w:link w:val="SectionHeaderChar"/>
    <w:rsid w:val="004D4520"/>
    <w:pPr>
      <w:keepNext/>
      <w:keepLines/>
      <w:pBdr>
        <w:bottom w:val="single" w:sz="24" w:space="1" w:color="44546A" w:themeColor="text2"/>
      </w:pBdr>
      <w:spacing w:before="120" w:after="120" w:line="300" w:lineRule="exact"/>
      <w:jc w:val="both"/>
      <w:outlineLvl w:val="1"/>
    </w:pPr>
    <w:rPr>
      <w:rFonts w:eastAsia="PMingLiU" w:cstheme="minorHAnsi"/>
      <w:b/>
      <w:bCs/>
      <w:position w:val="2"/>
      <w:sz w:val="24"/>
      <w:lang w:val="en-CA" w:eastAsia="zh-TW"/>
    </w:rPr>
  </w:style>
  <w:style w:type="character" w:customStyle="1" w:styleId="SectionHeaderChar">
    <w:name w:val="Section Header Char"/>
    <w:basedOn w:val="Fuentedeprrafopredeter"/>
    <w:link w:val="SectionHeader"/>
    <w:rsid w:val="004D4520"/>
    <w:rPr>
      <w:rFonts w:eastAsia="PMingLiU" w:cstheme="minorHAnsi"/>
      <w:b/>
      <w:bCs/>
      <w:color w:val="000000" w:themeColor="text1"/>
      <w:position w:val="2"/>
      <w:sz w:val="24"/>
      <w:lang w:val="en-CA" w:eastAsia="zh-TW"/>
    </w:rPr>
  </w:style>
  <w:style w:type="paragraph" w:styleId="Prrafodelista">
    <w:name w:val="List Paragraph"/>
    <w:basedOn w:val="Normal"/>
    <w:uiPriority w:val="34"/>
    <w:qFormat/>
    <w:rsid w:val="00085CC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rsid w:val="00085CC6"/>
    <w:pPr>
      <w:spacing w:before="120" w:after="240" w:line="190" w:lineRule="atLeast"/>
    </w:pPr>
    <w:rPr>
      <w:bCs/>
      <w:sz w:val="16"/>
      <w:szCs w:val="18"/>
    </w:rPr>
  </w:style>
  <w:style w:type="paragraph" w:customStyle="1" w:styleId="Bulletpoint">
    <w:name w:val="Bulletpoint"/>
    <w:basedOn w:val="Normal"/>
    <w:next w:val="Normal"/>
    <w:rsid w:val="003312D4"/>
    <w:pPr>
      <w:numPr>
        <w:numId w:val="20"/>
      </w:numPr>
      <w:spacing w:line="300" w:lineRule="atLeast"/>
    </w:pPr>
  </w:style>
  <w:style w:type="paragraph" w:customStyle="1" w:styleId="Num123">
    <w:name w:val="Num 123"/>
    <w:basedOn w:val="Normal"/>
    <w:rsid w:val="00611126"/>
    <w:pPr>
      <w:numPr>
        <w:numId w:val="27"/>
      </w:numPr>
      <w:spacing w:before="460" w:after="240" w:line="400" w:lineRule="atLeast"/>
    </w:pPr>
    <w:rPr>
      <w:sz w:val="30"/>
    </w:rPr>
  </w:style>
  <w:style w:type="paragraph" w:customStyle="1" w:styleId="Tabellentext-blau">
    <w:name w:val="Tabellentext-blau"/>
    <w:basedOn w:val="Normal"/>
    <w:rsid w:val="009F7CB1"/>
    <w:pPr>
      <w:spacing w:line="280" w:lineRule="exact"/>
    </w:pPr>
    <w:rPr>
      <w:color w:val="00A0F5" w:themeColor="accent1"/>
      <w:sz w:val="24"/>
      <w:lang w:val="fr-FR"/>
    </w:rPr>
  </w:style>
  <w:style w:type="paragraph" w:customStyle="1" w:styleId="Tabellenberschrift-blau">
    <w:name w:val="Tabellenüberschrift-blau"/>
    <w:basedOn w:val="Normal"/>
    <w:rsid w:val="009F7CB1"/>
    <w:pPr>
      <w:spacing w:line="280" w:lineRule="exact"/>
    </w:pPr>
    <w:rPr>
      <w:rFonts w:ascii="TKTypeMedium" w:hAnsi="TKTypeMedium"/>
      <w:color w:val="00A0F5" w:themeColor="accent1"/>
      <w:sz w:val="24"/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1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1D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2B45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B45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qFormat/>
    <w:rsid w:val="00E76950"/>
    <w:pPr>
      <w:tabs>
        <w:tab w:val="center" w:pos="4536"/>
        <w:tab w:val="right" w:pos="9356"/>
      </w:tabs>
      <w:spacing w:line="200" w:lineRule="atLeast"/>
      <w:ind w:right="-1985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6950"/>
    <w:rPr>
      <w:color w:val="000000" w:themeColor="text1"/>
      <w:sz w:val="14"/>
    </w:rPr>
  </w:style>
  <w:style w:type="table" w:styleId="Tablaconcuadrcula">
    <w:name w:val="Table Grid"/>
    <w:basedOn w:val="Tablanormal"/>
    <w:uiPriority w:val="39"/>
    <w:rsid w:val="00D6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enderadresse1">
    <w:name w:val="Absenderadresse1"/>
    <w:basedOn w:val="Normal"/>
    <w:qFormat/>
    <w:rsid w:val="00A9041B"/>
    <w:pPr>
      <w:spacing w:after="250" w:line="200" w:lineRule="atLeast"/>
    </w:pPr>
    <w:rPr>
      <w:sz w:val="14"/>
    </w:rPr>
  </w:style>
  <w:style w:type="paragraph" w:customStyle="1" w:styleId="Funktionstitel">
    <w:name w:val="Funktionstitel"/>
    <w:basedOn w:val="Normal"/>
    <w:rsid w:val="00CE1ACD"/>
    <w:pPr>
      <w:spacing w:line="200" w:lineRule="atLeast"/>
      <w:ind w:left="6"/>
    </w:pPr>
    <w:rPr>
      <w:color w:val="00A0F5" w:themeColor="accent1"/>
      <w:spacing w:val="4"/>
      <w:sz w:val="14"/>
    </w:rPr>
  </w:style>
  <w:style w:type="paragraph" w:customStyle="1" w:styleId="Datumsangabe">
    <w:name w:val="Datumsangabe"/>
    <w:basedOn w:val="Funktionstitel"/>
    <w:qFormat/>
    <w:rsid w:val="00A9041B"/>
    <w:rPr>
      <w:color w:val="000000" w:themeColor="text1"/>
      <w:spacing w:val="0"/>
    </w:rPr>
  </w:style>
  <w:style w:type="paragraph" w:customStyle="1" w:styleId="Betreffzeile">
    <w:name w:val="Betreffzeile"/>
    <w:basedOn w:val="Normal"/>
    <w:next w:val="Normal"/>
    <w:qFormat/>
    <w:rsid w:val="008F2FF4"/>
    <w:rPr>
      <w:rFonts w:ascii="TKTypeMedium" w:hAnsi="TKTypeMedium"/>
    </w:rPr>
  </w:style>
  <w:style w:type="paragraph" w:customStyle="1" w:styleId="Seitenzahlangabe">
    <w:name w:val="Seitenzahlangabe"/>
    <w:basedOn w:val="Datumsangabe"/>
    <w:qFormat/>
    <w:rsid w:val="00A9041B"/>
  </w:style>
  <w:style w:type="paragraph" w:customStyle="1" w:styleId="Ansprechpartner">
    <w:name w:val="Ansprechpartner"/>
    <w:basedOn w:val="Normal"/>
    <w:rsid w:val="00E67FF9"/>
    <w:rPr>
      <w:color w:val="00A0F5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7C45CE"/>
    <w:rPr>
      <w:color w:val="808080"/>
    </w:rPr>
  </w:style>
  <w:style w:type="paragraph" w:customStyle="1" w:styleId="Zusatzinformationen">
    <w:name w:val="Zusatzinformationen"/>
    <w:basedOn w:val="Datumsangabe"/>
    <w:qFormat/>
    <w:rsid w:val="00A9041B"/>
  </w:style>
  <w:style w:type="paragraph" w:customStyle="1" w:styleId="Headline-blau">
    <w:name w:val="Headline-blau"/>
    <w:basedOn w:val="Normal"/>
    <w:qFormat/>
    <w:rsid w:val="007F4DBD"/>
    <w:pPr>
      <w:spacing w:after="580" w:line="1000" w:lineRule="exact"/>
    </w:pPr>
    <w:rPr>
      <w:color w:val="00A0F5" w:themeColor="accent1"/>
      <w:sz w:val="80"/>
    </w:rPr>
  </w:style>
  <w:style w:type="paragraph" w:customStyle="1" w:styleId="Subline-blau">
    <w:name w:val="Subline-blau"/>
    <w:basedOn w:val="Normal"/>
    <w:next w:val="Normal"/>
    <w:qFormat/>
    <w:rsid w:val="00E80204"/>
    <w:pPr>
      <w:spacing w:before="460" w:after="240" w:line="400" w:lineRule="exact"/>
    </w:pPr>
    <w:rPr>
      <w:color w:val="00A0F5" w:themeColor="accent1"/>
      <w:sz w:val="30"/>
    </w:rPr>
  </w:style>
  <w:style w:type="paragraph" w:customStyle="1" w:styleId="Headline-wei">
    <w:name w:val="Headline-weiß"/>
    <w:basedOn w:val="Headline-blau"/>
    <w:qFormat/>
    <w:rsid w:val="00E8016D"/>
    <w:rPr>
      <w:color w:val="FFFFFF" w:themeColor="background1"/>
    </w:rPr>
  </w:style>
  <w:style w:type="paragraph" w:customStyle="1" w:styleId="Subline-wei">
    <w:name w:val="Subline-weiß"/>
    <w:basedOn w:val="Subline-blau"/>
    <w:next w:val="Normal"/>
    <w:qFormat/>
    <w:rsid w:val="00B757FE"/>
    <w:rPr>
      <w:color w:val="FFFFFF" w:themeColor="background1"/>
    </w:rPr>
  </w:style>
  <w:style w:type="paragraph" w:customStyle="1" w:styleId="Tabellenberschrift-wei">
    <w:name w:val="Tabellenüberschrift-weiß"/>
    <w:basedOn w:val="Tabellenberschrift-blau"/>
    <w:qFormat/>
    <w:rsid w:val="00EB68B6"/>
    <w:rPr>
      <w:color w:val="FFFFFF" w:themeColor="background1"/>
    </w:rPr>
  </w:style>
  <w:style w:type="paragraph" w:customStyle="1" w:styleId="Tabellentext-wei">
    <w:name w:val="Tabellentext-weiß"/>
    <w:basedOn w:val="Tabellentext-blau"/>
    <w:qFormat/>
    <w:rsid w:val="00EB68B6"/>
    <w:rPr>
      <w:color w:val="FFFFFF" w:themeColor="background1"/>
    </w:rPr>
  </w:style>
  <w:style w:type="character" w:styleId="Hipervnculo">
    <w:name w:val="Hyperlink"/>
    <w:basedOn w:val="Fuentedeprrafopredeter"/>
    <w:uiPriority w:val="99"/>
    <w:unhideWhenUsed/>
    <w:rsid w:val="009F7CB1"/>
    <w:rPr>
      <w:color w:val="0563C1" w:themeColor="hyperlink"/>
      <w:u w:val="single"/>
    </w:rPr>
  </w:style>
  <w:style w:type="paragraph" w:customStyle="1" w:styleId="Kolumnentitel">
    <w:name w:val="Kolumnentitel"/>
    <w:basedOn w:val="Encabezado"/>
    <w:qFormat/>
    <w:rsid w:val="004804E9"/>
    <w:rPr>
      <w:color w:val="00A0F5" w:themeColor="accent1"/>
      <w:sz w:val="14"/>
      <w:szCs w:val="14"/>
    </w:rPr>
  </w:style>
  <w:style w:type="paragraph" w:customStyle="1" w:styleId="Seiten-Nr">
    <w:name w:val="Seiten-Nr"/>
    <w:basedOn w:val="Kolumnentitel"/>
    <w:qFormat/>
    <w:rsid w:val="004A7A33"/>
    <w:pPr>
      <w:jc w:val="right"/>
    </w:pPr>
    <w:rPr>
      <w:sz w:val="20"/>
    </w:rPr>
  </w:style>
  <w:style w:type="paragraph" w:customStyle="1" w:styleId="Headline-Flietext-blau">
    <w:name w:val="Headline-Fließtext-blau"/>
    <w:basedOn w:val="Headline-blau"/>
    <w:next w:val="Normal"/>
    <w:qFormat/>
    <w:rsid w:val="00252C1D"/>
    <w:pPr>
      <w:spacing w:after="500" w:line="600" w:lineRule="exact"/>
    </w:pPr>
    <w:rPr>
      <w:sz w:val="50"/>
    </w:rPr>
  </w:style>
  <w:style w:type="paragraph" w:customStyle="1" w:styleId="Kolumnentitel-weiss">
    <w:name w:val="Kolumnentitel-weiss"/>
    <w:basedOn w:val="Kolumnentitel"/>
    <w:qFormat/>
    <w:rsid w:val="0050687C"/>
    <w:rPr>
      <w:color w:val="FFFFFF" w:themeColor="background1"/>
    </w:rPr>
  </w:style>
  <w:style w:type="character" w:customStyle="1" w:styleId="weiss">
    <w:name w:val="weiss"/>
    <w:basedOn w:val="Fuentedeprrafopredeter"/>
    <w:uiPriority w:val="1"/>
    <w:qFormat/>
    <w:rsid w:val="0050687C"/>
    <w:rPr>
      <w:color w:val="FFFFFF" w:themeColor="background1"/>
    </w:rPr>
  </w:style>
  <w:style w:type="paragraph" w:customStyle="1" w:styleId="Headline-IVZ">
    <w:name w:val="Headline-IVZ"/>
    <w:basedOn w:val="Headline-Flietext-blau"/>
    <w:qFormat/>
    <w:rsid w:val="00101C4C"/>
    <w:pPr>
      <w:spacing w:after="1660"/>
    </w:pPr>
  </w:style>
  <w:style w:type="paragraph" w:customStyle="1" w:styleId="Headline-Flietext-blau-kleinerAbstand">
    <w:name w:val="Headline-Fließtext-blau-kleiner_Abstand"/>
    <w:basedOn w:val="Headline-Flietext-blau"/>
    <w:next w:val="Subline-blau"/>
    <w:qFormat/>
    <w:rsid w:val="00E67EE7"/>
    <w:pPr>
      <w:spacing w:after="600"/>
    </w:pPr>
    <w:rPr>
      <w:lang w:val="en-US"/>
    </w:rPr>
  </w:style>
  <w:style w:type="paragraph" w:customStyle="1" w:styleId="Headline-Flietext-wei-kleinerAbstand">
    <w:name w:val="Headline-Fließtext-weiß-kleiner_Abstand"/>
    <w:basedOn w:val="Headline-Flietext-blau-kleinerAbstand"/>
    <w:next w:val="Subline-wei"/>
    <w:qFormat/>
    <w:rsid w:val="00E67EE7"/>
    <w:rPr>
      <w:color w:val="FFFFFF" w:themeColor="background1"/>
    </w:rPr>
  </w:style>
  <w:style w:type="paragraph" w:customStyle="1" w:styleId="Headline-Flietext-wei">
    <w:name w:val="Headline-Fließtext-weiß"/>
    <w:basedOn w:val="Headline-Flietext-blau"/>
    <w:next w:val="Normal"/>
    <w:qFormat/>
    <w:rsid w:val="00E67EE7"/>
    <w:rPr>
      <w:color w:val="FFFFFF" w:themeColor="background1"/>
    </w:rPr>
  </w:style>
  <w:style w:type="paragraph" w:customStyle="1" w:styleId="Headline-30pt-wei">
    <w:name w:val="Headline-30pt-weiß"/>
    <w:basedOn w:val="Headline-IVZ"/>
    <w:next w:val="Subline-wei"/>
    <w:qFormat/>
    <w:rsid w:val="002B2F4C"/>
    <w:pPr>
      <w:spacing w:after="460"/>
    </w:pPr>
    <w:rPr>
      <w:color w:val="FFFFFF" w:themeColor="background1"/>
    </w:rPr>
  </w:style>
  <w:style w:type="paragraph" w:customStyle="1" w:styleId="Headline-30pt-blau">
    <w:name w:val="Headline-30pt-blau"/>
    <w:basedOn w:val="Headline-30pt-wei"/>
    <w:next w:val="Subline-blau"/>
    <w:rsid w:val="002B2F4C"/>
    <w:rPr>
      <w:color w:val="00A0F5" w:themeColor="accent1"/>
    </w:rPr>
  </w:style>
  <w:style w:type="paragraph" w:customStyle="1" w:styleId="tkSublineRegular1520">
    <w:name w:val="tk Subline Regular 15/20"/>
    <w:basedOn w:val="Normal"/>
    <w:uiPriority w:val="99"/>
    <w:rsid w:val="002B2F4C"/>
    <w:pPr>
      <w:suppressAutoHyphens/>
      <w:autoSpaceDE w:val="0"/>
      <w:autoSpaceDN w:val="0"/>
      <w:adjustRightInd w:val="0"/>
      <w:spacing w:line="400" w:lineRule="atLeast"/>
      <w:textAlignment w:val="center"/>
    </w:pPr>
    <w:rPr>
      <w:rFonts w:ascii="TKTypeRegular-Regular" w:hAnsi="TKTypeRegular-Regular" w:cs="TKTypeRegular-Regular"/>
      <w:color w:val="FFFFFF"/>
      <w:sz w:val="30"/>
      <w:szCs w:val="30"/>
    </w:rPr>
  </w:style>
  <w:style w:type="paragraph" w:customStyle="1" w:styleId="tkCopyRegular1014">
    <w:name w:val="tk Copy Regular 10/14"/>
    <w:basedOn w:val="Normal"/>
    <w:uiPriority w:val="99"/>
    <w:rsid w:val="002B2F4C"/>
    <w:pPr>
      <w:suppressAutoHyphens/>
      <w:autoSpaceDE w:val="0"/>
      <w:autoSpaceDN w:val="0"/>
      <w:adjustRightInd w:val="0"/>
      <w:textAlignment w:val="center"/>
    </w:pPr>
    <w:rPr>
      <w:rFonts w:ascii="TKTypeRegular-Regular" w:hAnsi="TKTypeRegular-Regular" w:cs="TKTypeRegular-Regular"/>
      <w:color w:val="000000"/>
      <w:szCs w:val="20"/>
    </w:rPr>
  </w:style>
  <w:style w:type="character" w:customStyle="1" w:styleId="tkBrandBlue">
    <w:name w:val="tk Brand Blue"/>
    <w:uiPriority w:val="99"/>
    <w:rsid w:val="002B2F4C"/>
    <w:rPr>
      <w:color w:val="00E5FF"/>
    </w:rPr>
  </w:style>
  <w:style w:type="paragraph" w:customStyle="1" w:styleId="Bildunterschrift">
    <w:name w:val="Bildunterschrift"/>
    <w:basedOn w:val="Normal"/>
    <w:qFormat/>
    <w:rsid w:val="00276753"/>
    <w:pPr>
      <w:spacing w:before="160" w:line="200" w:lineRule="atLeast"/>
    </w:pPr>
    <w:rPr>
      <w:sz w:val="14"/>
    </w:rPr>
  </w:style>
  <w:style w:type="paragraph" w:customStyle="1" w:styleId="Stadard-nachHeadline">
    <w:name w:val="Stadard-nach_Headline"/>
    <w:basedOn w:val="Normal"/>
    <w:qFormat/>
    <w:rsid w:val="00404ED8"/>
    <w:pPr>
      <w:spacing w:before="1200"/>
    </w:pPr>
  </w:style>
  <w:style w:type="paragraph" w:customStyle="1" w:styleId="Num11">
    <w:name w:val="Num 1.1"/>
    <w:basedOn w:val="Normal"/>
    <w:qFormat/>
    <w:rsid w:val="00611126"/>
    <w:pPr>
      <w:numPr>
        <w:ilvl w:val="1"/>
        <w:numId w:val="27"/>
      </w:numPr>
    </w:pPr>
  </w:style>
  <w:style w:type="paragraph" w:customStyle="1" w:styleId="Standard-Einzug">
    <w:name w:val="Standard-Einzug"/>
    <w:basedOn w:val="Normal"/>
    <w:qFormat/>
    <w:rsid w:val="007407C5"/>
    <w:pPr>
      <w:ind w:left="284"/>
    </w:pPr>
  </w:style>
  <w:style w:type="paragraph" w:customStyle="1" w:styleId="Adresse-Business-wei">
    <w:name w:val="Adresse-Business-weiß"/>
    <w:basedOn w:val="Normal"/>
    <w:qFormat/>
    <w:rsid w:val="008E5AC9"/>
    <w:pPr>
      <w:spacing w:line="220" w:lineRule="atLeast"/>
    </w:pPr>
    <w:rPr>
      <w:color w:val="FFFFFF" w:themeColor="background1"/>
      <w:sz w:val="18"/>
    </w:rPr>
  </w:style>
  <w:style w:type="paragraph" w:customStyle="1" w:styleId="Adresse-wei">
    <w:name w:val="Adresse-weiß"/>
    <w:basedOn w:val="Adresse-Business-wei"/>
    <w:qFormat/>
    <w:rsid w:val="008E5AC9"/>
    <w:pPr>
      <w:spacing w:line="194" w:lineRule="atLeast"/>
    </w:pPr>
    <w:rPr>
      <w:sz w:val="15"/>
    </w:rPr>
  </w:style>
  <w:style w:type="paragraph" w:customStyle="1" w:styleId="Adresse-Business">
    <w:name w:val="Adresse-Business"/>
    <w:basedOn w:val="Adresse-Business-wei"/>
    <w:qFormat/>
    <w:rsid w:val="008E5AC9"/>
    <w:rPr>
      <w:color w:val="00A0F5" w:themeColor="accent1"/>
    </w:rPr>
  </w:style>
  <w:style w:type="paragraph" w:customStyle="1" w:styleId="Adresse">
    <w:name w:val="Adresse"/>
    <w:basedOn w:val="Adresse-wei"/>
    <w:qFormat/>
    <w:rsid w:val="008E5AC9"/>
    <w:rPr>
      <w:color w:val="00A0F5" w:themeColor="accent1"/>
    </w:rPr>
  </w:style>
  <w:style w:type="paragraph" w:styleId="TDC1">
    <w:name w:val="toc 1"/>
    <w:basedOn w:val="Normal"/>
    <w:next w:val="Normal"/>
    <w:uiPriority w:val="39"/>
    <w:unhideWhenUsed/>
    <w:rsid w:val="001541E1"/>
    <w:pPr>
      <w:tabs>
        <w:tab w:val="right" w:leader="underscore" w:pos="9033"/>
      </w:tabs>
      <w:spacing w:after="200" w:line="400" w:lineRule="atLeast"/>
    </w:pPr>
    <w:rPr>
      <w:noProof/>
      <w:color w:val="00A0F5" w:themeColor="accent1"/>
      <w:sz w:val="30"/>
    </w:rPr>
  </w:style>
  <w:style w:type="paragraph" w:styleId="TDC2">
    <w:name w:val="toc 2"/>
    <w:basedOn w:val="Normal"/>
    <w:next w:val="Normal"/>
    <w:autoRedefine/>
    <w:uiPriority w:val="39"/>
    <w:unhideWhenUsed/>
    <w:rsid w:val="00C176B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comunicacionouiberia.tkees@thyssenkrupp.com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archundia\Downloads\tk_Manual_EN_US_Letter-v1.dotx" TargetMode="External"/></Relationships>
</file>

<file path=word/theme/theme1.xml><?xml version="1.0" encoding="utf-8"?>
<a:theme xmlns:a="http://schemas.openxmlformats.org/drawingml/2006/main" name="Office Theme">
  <a:themeElements>
    <a:clrScheme name="ThyssenKrupp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0F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yssenKrupp">
      <a:majorFont>
        <a:latin typeface="TKTypeRegular"/>
        <a:ea typeface=""/>
        <a:cs typeface=""/>
      </a:majorFont>
      <a:minorFont>
        <a:latin typeface="TKType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B9A3A-0E18-4F98-BAB0-9767C668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tk_Manual_EN_US_Letter-v1.dotx</Template>
  <TotalTime>18</TotalTime>
  <Pages>4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Briefbogen</vt:lpstr>
      <vt:lpstr>Briefbogen</vt:lpstr>
    </vt:vector>
  </TitlesOfParts>
  <Company>ThyssenKrupp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</dc:title>
  <dc:creator>ThyssenKrupp</dc:creator>
  <cp:lastModifiedBy>Botas Antón Francisco Javier</cp:lastModifiedBy>
  <cp:revision>7</cp:revision>
  <cp:lastPrinted>2016-08-01T10:57:00Z</cp:lastPrinted>
  <dcterms:created xsi:type="dcterms:W3CDTF">2016-11-02T08:24:00Z</dcterms:created>
  <dcterms:modified xsi:type="dcterms:W3CDTF">2017-04-20T16:03:00Z</dcterms:modified>
</cp:coreProperties>
</file>